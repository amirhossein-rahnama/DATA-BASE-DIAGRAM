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317FCA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317FCA" w:rsidRDefault="00F0720C" w:rsidP="00571E18">
            <w:pPr>
              <w:pStyle w:val="a6"/>
              <w:rPr>
                <w:rFonts w:asciiTheme="minorHAnsi" w:hAnsiTheme="minorHAnsi"/>
                <w:sz w:val="36"/>
                <w:szCs w:val="32"/>
              </w:rPr>
            </w:pPr>
            <w:r w:rsidRPr="00317FCA">
              <w:rPr>
                <w:rStyle w:val="affc"/>
                <w:rFonts w:asciiTheme="minorHAnsi" w:hAnsiTheme="minorHAnsi"/>
                <w:sz w:val="48"/>
                <w:szCs w:val="44"/>
              </w:rPr>
              <w:t>online banking s</w:t>
            </w:r>
            <w:r w:rsidR="00D0066C" w:rsidRPr="00317FCA">
              <w:rPr>
                <w:rStyle w:val="affc"/>
                <w:rFonts w:asciiTheme="minorHAnsi" w:hAnsiTheme="minorHAnsi"/>
                <w:sz w:val="48"/>
                <w:szCs w:val="44"/>
              </w:rPr>
              <w:t>ystem</w:t>
            </w:r>
          </w:p>
          <w:p w:rsidR="00330941" w:rsidRPr="00317FCA" w:rsidRDefault="00330941" w:rsidP="00571E18">
            <w:pPr>
              <w:pStyle w:val="a6"/>
              <w:rPr>
                <w:rFonts w:asciiTheme="minorHAnsi" w:hAnsiTheme="minorHAnsi"/>
                <w:sz w:val="32"/>
                <w:szCs w:val="28"/>
              </w:rPr>
            </w:pPr>
          </w:p>
        </w:tc>
      </w:tr>
      <w:tr w:rsidR="009571D8" w:rsidRPr="00317FCA" w:rsidTr="00692703">
        <w:tc>
          <w:tcPr>
            <w:tcW w:w="9360" w:type="dxa"/>
            <w:tcMar>
              <w:top w:w="432" w:type="dxa"/>
            </w:tcMar>
          </w:tcPr>
          <w:p w:rsidR="00923B52" w:rsidRPr="008528F4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rFonts w:ascii="Arial" w:hAnsi="Arial" w:cs="Arial"/>
                <w:noProof/>
                <w:sz w:val="24"/>
                <w:szCs w:val="20"/>
              </w:rPr>
              <w:drawing>
                <wp:inline distT="0" distB="0" distL="0" distR="0" wp14:anchorId="611F2A5E" wp14:editId="03A93A29">
                  <wp:extent cx="638175" cy="638175"/>
                  <wp:effectExtent l="0" t="0" r="9525" b="9525"/>
                  <wp:docPr id="1" name="Picture 1" descr="dau_logo_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u_logo_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sz w:val="28"/>
              </w:rPr>
              <w:t>EASTERN MEDITERRANEAN UNIVERISTY</w:t>
            </w:r>
          </w:p>
          <w:p w:rsidR="00923B52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sz w:val="28"/>
              </w:rPr>
              <w:t>INFORMATION TECHNOLOGY</w:t>
            </w:r>
          </w:p>
          <w:p w:rsidR="00923B52" w:rsidRDefault="00923B52" w:rsidP="00923B5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ITEC315</w:t>
            </w:r>
          </w:p>
          <w:p w:rsidR="00923B52" w:rsidRPr="006D71D1" w:rsidRDefault="00923B52" w:rsidP="00923B5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SYSTEM ANALYSIS AND DESIGN</w:t>
            </w: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8DA7D" wp14:editId="5052AB9A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7620</wp:posOffset>
                      </wp:positionV>
                      <wp:extent cx="5486400" cy="0"/>
                      <wp:effectExtent l="57150" t="38100" r="57150" b="95250"/>
                      <wp:wrapNone/>
                      <wp:docPr id="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CE5C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.6pt" to="44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3B52" w:rsidRPr="006D71D1" w:rsidRDefault="00923B52" w:rsidP="00923B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TERM PROJECT </w:t>
            </w: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8E03A5" wp14:editId="792E9C7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85725</wp:posOffset>
                      </wp:positionV>
                      <wp:extent cx="5486400" cy="0"/>
                      <wp:effectExtent l="57150" t="38100" r="57150" b="95250"/>
                      <wp:wrapNone/>
                      <wp:docPr id="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55CF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6.75pt" to="44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</w:p>
          <w:p w:rsidR="00923B52" w:rsidRPr="00317FCA" w:rsidRDefault="00923B52" w:rsidP="00923B52">
            <w:pPr>
              <w:pStyle w:val="ContactInfo"/>
              <w:contextualSpacing w:val="0"/>
            </w:pPr>
            <w:r w:rsidRPr="00317FCA">
              <w:t>Presented By:</w:t>
            </w:r>
          </w:p>
          <w:p w:rsidR="00923B52" w:rsidRPr="00317FCA" w:rsidRDefault="00923B52" w:rsidP="00923B52">
            <w:pPr>
              <w:pStyle w:val="ContactInfoEmphasis"/>
              <w:contextualSpacing w:val="0"/>
            </w:pPr>
            <w:r w:rsidRPr="00317FCA">
              <w:t xml:space="preserve">Osama </w:t>
            </w:r>
            <w:proofErr w:type="spellStart"/>
            <w:r w:rsidRPr="00317FCA">
              <w:t>bahamid</w:t>
            </w:r>
            <w:proofErr w:type="spellEnd"/>
            <w:r w:rsidRPr="00317FCA">
              <w:t xml:space="preserve"> : 139204</w:t>
            </w:r>
          </w:p>
          <w:p w:rsidR="00923B52" w:rsidRPr="00317FCA" w:rsidRDefault="00923B52" w:rsidP="00923B52">
            <w:pPr>
              <w:pStyle w:val="ContactInfoEmphasis"/>
              <w:contextualSpacing w:val="0"/>
            </w:pPr>
            <w:proofErr w:type="spellStart"/>
            <w:r w:rsidRPr="00317FCA">
              <w:t>AboBaker</w:t>
            </w:r>
            <w:proofErr w:type="spellEnd"/>
            <w:r w:rsidRPr="00317FCA">
              <w:t xml:space="preserve"> Ahmed </w:t>
            </w:r>
            <w:proofErr w:type="spellStart"/>
            <w:r w:rsidRPr="00317FCA">
              <w:t>salem</w:t>
            </w:r>
            <w:proofErr w:type="spellEnd"/>
            <w:r w:rsidRPr="00317FCA">
              <w:t xml:space="preserve"> </w:t>
            </w:r>
            <w:proofErr w:type="spellStart"/>
            <w:r w:rsidRPr="00317FCA">
              <w:t>AlAttas</w:t>
            </w:r>
            <w:proofErr w:type="spellEnd"/>
            <w:r w:rsidRPr="00317FCA">
              <w:t>: 137561</w:t>
            </w: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</w:p>
          <w:p w:rsidR="00923B52" w:rsidRPr="008528F4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  <w:r w:rsidRPr="008528F4">
              <w:rPr>
                <w:sz w:val="28"/>
              </w:rPr>
              <w:t xml:space="preserve">ACADEMIC YEAR: </w:t>
            </w:r>
            <w:r>
              <w:rPr>
                <w:sz w:val="28"/>
              </w:rPr>
              <w:t>SPRING</w:t>
            </w:r>
            <w:r w:rsidRPr="008528F4">
              <w:rPr>
                <w:sz w:val="28"/>
              </w:rPr>
              <w:t xml:space="preserve"> 201</w:t>
            </w:r>
            <w:r>
              <w:rPr>
                <w:sz w:val="28"/>
              </w:rPr>
              <w:t>8</w:t>
            </w:r>
            <w:r w:rsidRPr="008528F4">
              <w:rPr>
                <w:sz w:val="28"/>
              </w:rPr>
              <w:t xml:space="preserve"> – 201</w:t>
            </w:r>
            <w:r>
              <w:rPr>
                <w:sz w:val="28"/>
              </w:rPr>
              <w:t>9</w:t>
            </w: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jc w:val="center"/>
              <w:rPr>
                <w:sz w:val="28"/>
              </w:rPr>
            </w:pPr>
          </w:p>
          <w:p w:rsidR="00923B52" w:rsidRDefault="00923B52" w:rsidP="00923B52">
            <w:pPr>
              <w:rPr>
                <w:sz w:val="28"/>
              </w:rPr>
            </w:pPr>
          </w:p>
          <w:p w:rsidR="00973768" w:rsidRPr="00317FCA" w:rsidRDefault="00973768" w:rsidP="00973768">
            <w:pPr>
              <w:pStyle w:val="1"/>
              <w:jc w:val="center"/>
              <w:outlineLvl w:val="0"/>
              <w:rPr>
                <w:rFonts w:asciiTheme="minorHAnsi" w:hAnsiTheme="minorHAnsi"/>
              </w:rPr>
            </w:pPr>
          </w:p>
          <w:p w:rsidR="001755A8" w:rsidRPr="00317FCA" w:rsidRDefault="001755A8" w:rsidP="00191708">
            <w:pPr>
              <w:pStyle w:val="1"/>
              <w:jc w:val="center"/>
              <w:outlineLvl w:val="0"/>
              <w:rPr>
                <w:rFonts w:asciiTheme="minorHAnsi" w:hAnsiTheme="minorHAnsi"/>
              </w:rPr>
            </w:pPr>
          </w:p>
        </w:tc>
      </w:tr>
    </w:tbl>
    <w:p w:rsidR="004E01EB" w:rsidRPr="00317FCA" w:rsidRDefault="00D0066C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lastRenderedPageBreak/>
        <w:t>Content</w:t>
      </w:r>
      <w:r w:rsidR="00330941" w:rsidRPr="00317FCA">
        <w:rPr>
          <w:rFonts w:asciiTheme="minorHAnsi" w:hAnsiTheme="minorHAnsi"/>
        </w:rPr>
        <w:t>S</w:t>
      </w: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317FCA" w:rsidTr="00D66A52">
        <w:tc>
          <w:tcPr>
            <w:tcW w:w="9355" w:type="dxa"/>
          </w:tcPr>
          <w:p w:rsidR="001D0BF1" w:rsidRPr="00317FCA" w:rsidRDefault="006A01DC" w:rsidP="005F1C19">
            <w:pPr>
              <w:pStyle w:val="31"/>
              <w:numPr>
                <w:ilvl w:val="0"/>
                <w:numId w:val="28"/>
              </w:numPr>
              <w:contextualSpacing w:val="0"/>
              <w:outlineLvl w:val="2"/>
            </w:pPr>
            <w:r w:rsidRPr="00317FCA">
              <w:t>1.1Indtroductio</w:t>
            </w:r>
            <w:r w:rsidR="00D0066C" w:rsidRPr="00317FCA">
              <w:t>n</w:t>
            </w:r>
          </w:p>
          <w:p w:rsidR="00D0066C" w:rsidRPr="00317FCA" w:rsidRDefault="006A01DC" w:rsidP="006A01DC">
            <w:pPr>
              <w:pStyle w:val="31"/>
              <w:numPr>
                <w:ilvl w:val="0"/>
                <w:numId w:val="28"/>
              </w:numPr>
              <w:contextualSpacing w:val="0"/>
              <w:outlineLvl w:val="2"/>
            </w:pPr>
            <w:r w:rsidRPr="00317FCA">
              <w:t xml:space="preserve">1.1.2 </w:t>
            </w:r>
            <w:r w:rsidR="00D0066C" w:rsidRPr="00317FCA">
              <w:t>Progect Description</w:t>
            </w:r>
          </w:p>
          <w:p w:rsidR="001E3120" w:rsidRPr="00317FCA" w:rsidRDefault="006A01DC" w:rsidP="007C771F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1.1.3</w:t>
            </w:r>
            <w:r w:rsidR="00D0066C" w:rsidRPr="00317FCA">
              <w:rPr>
                <w:sz w:val="24"/>
                <w:szCs w:val="24"/>
              </w:rPr>
              <w:t>Scope</w:t>
            </w:r>
          </w:p>
          <w:p w:rsidR="00D0066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1.1.4</w:t>
            </w:r>
            <w:r w:rsidR="00D0066C" w:rsidRPr="00317FCA">
              <w:rPr>
                <w:sz w:val="24"/>
                <w:szCs w:val="24"/>
              </w:rPr>
              <w:t>Objective</w:t>
            </w:r>
          </w:p>
          <w:p w:rsidR="00D0066C" w:rsidRPr="00317FCA" w:rsidRDefault="006A01DC" w:rsidP="007C771F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1.1.5 </w:t>
            </w:r>
            <w:r w:rsidR="00D0066C" w:rsidRPr="00317FCA">
              <w:rPr>
                <w:sz w:val="24"/>
                <w:szCs w:val="24"/>
              </w:rPr>
              <w:t>Benefits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1.1.6</w:t>
            </w:r>
            <w:r w:rsidR="00D0066C" w:rsidRPr="00317FCA">
              <w:rPr>
                <w:sz w:val="24"/>
                <w:szCs w:val="24"/>
              </w:rPr>
              <w:t>Outcomes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2.1 system requirement documentation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3.1.1Activity diagram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3.1.2Event list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3.1.3Event table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3.1.4Use case diagram</w:t>
            </w:r>
          </w:p>
          <w:p w:rsidR="006A01DC" w:rsidRPr="00317FCA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3.1.5Use case template</w:t>
            </w:r>
          </w:p>
          <w:p w:rsidR="006A01DC" w:rsidRDefault="006A01DC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3.1.6Domain class diagram</w:t>
            </w:r>
          </w:p>
          <w:p w:rsidR="004505DD" w:rsidRPr="00317FCA" w:rsidRDefault="004505DD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3.1.7Navigation diagram</w:t>
            </w:r>
          </w:p>
          <w:p w:rsidR="006A01DC" w:rsidRPr="00317FCA" w:rsidRDefault="00707EAB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4.1.1Design class diagram</w:t>
            </w:r>
          </w:p>
          <w:p w:rsidR="00707EAB" w:rsidRPr="00317FCA" w:rsidRDefault="00707EAB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4.1.2 Sequence diagram </w:t>
            </w:r>
          </w:p>
          <w:p w:rsidR="00707EAB" w:rsidRPr="00317FCA" w:rsidRDefault="00707EAB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4.1.3Navigation diagram</w:t>
            </w:r>
          </w:p>
          <w:p w:rsidR="00707EAB" w:rsidRPr="00317FCA" w:rsidRDefault="00707EAB" w:rsidP="006A01DC">
            <w:pPr>
              <w:pStyle w:val="afff3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4.1.4Package diagram</w:t>
            </w:r>
          </w:p>
          <w:p w:rsidR="00D0066C" w:rsidRPr="00317FCA" w:rsidRDefault="00D0066C" w:rsidP="00571E18">
            <w:pPr>
              <w:pStyle w:val="afff3"/>
            </w:pPr>
          </w:p>
        </w:tc>
      </w:tr>
      <w:tr w:rsidR="00F61DF9" w:rsidRPr="00317FCA" w:rsidTr="00F61DF9">
        <w:tc>
          <w:tcPr>
            <w:tcW w:w="9355" w:type="dxa"/>
            <w:tcMar>
              <w:top w:w="216" w:type="dxa"/>
            </w:tcMar>
          </w:tcPr>
          <w:p w:rsidR="00F61DF9" w:rsidRPr="00317FCA" w:rsidRDefault="00F61DF9" w:rsidP="00571E18"/>
        </w:tc>
      </w:tr>
    </w:tbl>
    <w:p w:rsidR="00DA59AA" w:rsidRPr="00317FCA" w:rsidRDefault="006A01DC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t>1.1</w:t>
      </w:r>
      <w:r w:rsidR="009D1CA5" w:rsidRPr="00317FCA">
        <w:rPr>
          <w:rFonts w:asciiTheme="minorHAnsi" w:hAnsiTheme="minorHAnsi"/>
        </w:rPr>
        <w:t>.2</w:t>
      </w:r>
      <w:r w:rsidR="00D0066C" w:rsidRPr="00317FCA">
        <w:rPr>
          <w:rFonts w:asciiTheme="minorHAnsi" w:hAnsiTheme="minorHAnsi"/>
        </w:rPr>
        <w:t>Description OF tHE project</w:t>
      </w:r>
    </w:p>
    <w:p w:rsidR="00212E71" w:rsidRPr="00317FCA" w:rsidRDefault="00212E71" w:rsidP="00571E18">
      <w:pPr>
        <w:pStyle w:val="1"/>
        <w:rPr>
          <w:rFonts w:asciiTheme="minorHAnsi" w:hAnsiTheme="minorHAnsi"/>
        </w:rPr>
      </w:pP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17FCA" w:rsidTr="00D66A52">
        <w:tc>
          <w:tcPr>
            <w:tcW w:w="9355" w:type="dxa"/>
          </w:tcPr>
          <w:p w:rsidR="009F54C3" w:rsidRPr="00317FCA" w:rsidRDefault="009F54C3" w:rsidP="00AA203C">
            <w:pPr>
              <w:pStyle w:val="afff3"/>
              <w:numPr>
                <w:ilvl w:val="0"/>
                <w:numId w:val="12"/>
              </w:numPr>
            </w:pPr>
            <w:r w:rsidRPr="00317FCA">
              <w:t xml:space="preserve">Banking Online, </w:t>
            </w:r>
            <w:r w:rsidR="00AA203C" w:rsidRPr="00317FCA">
              <w:t>which</w:t>
            </w:r>
            <w:r w:rsidRPr="00317FCA">
              <w:t xml:space="preserve"> known as Internet</w:t>
            </w:r>
            <w:r w:rsidR="00A30B18" w:rsidRPr="00317FCA">
              <w:t>s</w:t>
            </w:r>
            <w:r w:rsidRPr="00317FCA">
              <w:t xml:space="preserve"> banking, </w:t>
            </w:r>
            <w:r w:rsidR="00D86F1B" w:rsidRPr="00317FCA">
              <w:t>it' an online</w:t>
            </w:r>
            <w:r w:rsidRPr="00317FCA">
              <w:t xml:space="preserve"> payment system</w:t>
            </w:r>
            <w:r w:rsidR="00D86F1B" w:rsidRPr="00317FCA">
              <w:t>s</w:t>
            </w:r>
            <w:r w:rsidRPr="00317FCA">
              <w:t xml:space="preserve"> </w:t>
            </w:r>
            <w:r w:rsidR="00D86F1B" w:rsidRPr="00317FCA">
              <w:t>which</w:t>
            </w:r>
            <w:r w:rsidRPr="00317FCA">
              <w:t xml:space="preserve"> </w:t>
            </w:r>
            <w:r w:rsidR="00A30B18" w:rsidRPr="00317FCA">
              <w:t>enable</w:t>
            </w:r>
            <w:r w:rsidRPr="00317FCA">
              <w:t xml:space="preserve"> </w:t>
            </w:r>
            <w:r w:rsidR="00761634" w:rsidRPr="00317FCA">
              <w:t>client</w:t>
            </w:r>
            <w:r w:rsidR="00D86F1B" w:rsidRPr="00317FCA">
              <w:t xml:space="preserve">s of </w:t>
            </w:r>
            <w:r w:rsidR="00A30B18" w:rsidRPr="00317FCA">
              <w:t>the</w:t>
            </w:r>
            <w:r w:rsidR="00D86F1B" w:rsidRPr="00317FCA">
              <w:t xml:space="preserve"> bank to carry out variety</w:t>
            </w:r>
            <w:r w:rsidRPr="00317FCA">
              <w:t xml:space="preserve"> </w:t>
            </w:r>
            <w:r w:rsidR="00D86F1B" w:rsidRPr="00317FCA">
              <w:t>of financial transaction</w:t>
            </w:r>
            <w:r w:rsidRPr="00317FCA">
              <w:t xml:space="preserve"> </w:t>
            </w:r>
            <w:r w:rsidR="00D86F1B" w:rsidRPr="00317FCA">
              <w:t>into</w:t>
            </w:r>
            <w:r w:rsidR="00AA203C" w:rsidRPr="00317FCA">
              <w:t xml:space="preserve"> their </w:t>
            </w:r>
            <w:r w:rsidR="00D86F1B" w:rsidRPr="00317FCA">
              <w:t xml:space="preserve">website. That </w:t>
            </w:r>
            <w:r w:rsidRPr="00317FCA">
              <w:t>is</w:t>
            </w:r>
            <w:r w:rsidR="00D86F1B" w:rsidRPr="00317FCA">
              <w:t xml:space="preserve"> a</w:t>
            </w:r>
            <w:r w:rsidRPr="00317FCA">
              <w:t xml:space="preserve"> part of the central banking system.</w:t>
            </w:r>
          </w:p>
          <w:p w:rsidR="009F54C3" w:rsidRPr="00317FCA" w:rsidRDefault="009F54C3" w:rsidP="009F54C3">
            <w:pPr>
              <w:pStyle w:val="afff3"/>
            </w:pPr>
          </w:p>
          <w:p w:rsidR="007538DC" w:rsidRPr="00317FCA" w:rsidRDefault="009F54C3" w:rsidP="009F54C3">
            <w:pPr>
              <w:pStyle w:val="afff3"/>
              <w:numPr>
                <w:ilvl w:val="0"/>
                <w:numId w:val="12"/>
              </w:numPr>
            </w:pPr>
            <w:proofErr w:type="gramStart"/>
            <w:r w:rsidRPr="00317FCA">
              <w:t>main</w:t>
            </w:r>
            <w:proofErr w:type="gramEnd"/>
            <w:r w:rsidRPr="00317FCA">
              <w:t xml:space="preserve"> aims of our project is to provide a reliable and safe system.</w:t>
            </w:r>
          </w:p>
        </w:tc>
      </w:tr>
      <w:tr w:rsidR="00F61DF9" w:rsidRPr="00317FCA" w:rsidTr="00F61DF9">
        <w:tc>
          <w:tcPr>
            <w:tcW w:w="9355" w:type="dxa"/>
            <w:tcMar>
              <w:top w:w="216" w:type="dxa"/>
            </w:tcMar>
          </w:tcPr>
          <w:p w:rsidR="00F61DF9" w:rsidRPr="00317FCA" w:rsidRDefault="00F61DF9" w:rsidP="00571E18"/>
        </w:tc>
      </w:tr>
    </w:tbl>
    <w:p w:rsidR="00212E71" w:rsidRPr="00317FCA" w:rsidRDefault="009D1CA5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t>1.1.3</w:t>
      </w:r>
      <w:r w:rsidR="00212E71" w:rsidRPr="00317FCA">
        <w:rPr>
          <w:rFonts w:asciiTheme="minorHAnsi" w:hAnsiTheme="minorHAnsi"/>
        </w:rPr>
        <w:t>Scope OF the system</w:t>
      </w:r>
    </w:p>
    <w:p w:rsidR="006204E9" w:rsidRPr="00317FCA" w:rsidRDefault="001D2B1A" w:rsidP="00571E18">
      <w:r w:rsidRPr="00317FCA">
        <w:t xml:space="preserve">Online </w:t>
      </w:r>
      <w:r w:rsidR="00823942" w:rsidRPr="00317FCA">
        <w:t>Banking</w:t>
      </w:r>
      <w:r w:rsidRPr="00317FCA">
        <w:t xml:space="preserve"> system</w:t>
      </w:r>
      <w:r w:rsidR="00823942" w:rsidRPr="00317FCA">
        <w:t xml:space="preserve"> are </w:t>
      </w:r>
      <w:r w:rsidR="00EE0471" w:rsidRPr="00317FCA">
        <w:t>considered</w:t>
      </w:r>
      <w:r w:rsidR="00823942" w:rsidRPr="00317FCA">
        <w:t xml:space="preserve"> to be </w:t>
      </w:r>
      <w:r w:rsidRPr="00317FCA">
        <w:t>one of the most thing making our life a lot easier</w:t>
      </w:r>
      <w:r w:rsidR="00EE0471" w:rsidRPr="00317FCA">
        <w:t xml:space="preserve">. </w:t>
      </w:r>
      <w:r w:rsidRPr="00317FCA">
        <w:t xml:space="preserve">Online </w:t>
      </w:r>
      <w:r w:rsidR="00EE0471" w:rsidRPr="00317FCA">
        <w:t>banking services</w:t>
      </w:r>
      <w:r w:rsidRPr="00317FCA">
        <w:t xml:space="preserve"> help us to save a lot of </w:t>
      </w:r>
      <w:r w:rsidR="006C092B" w:rsidRPr="00317FCA">
        <w:t>time,</w:t>
      </w:r>
      <w:r w:rsidR="00EE0471" w:rsidRPr="00317FCA">
        <w:t xml:space="preserve"> trading and business can't be carried on smoothly. </w:t>
      </w:r>
      <w:r w:rsidRPr="00317FCA">
        <w:t xml:space="preserve">Online </w:t>
      </w:r>
      <w:r w:rsidR="006C092B" w:rsidRPr="00317FCA">
        <w:t>banking</w:t>
      </w:r>
      <w:r w:rsidRPr="00317FCA">
        <w:t xml:space="preserve"> it will change a lot of things in the near </w:t>
      </w:r>
      <w:r w:rsidR="006C092B" w:rsidRPr="00317FCA">
        <w:t>future.</w:t>
      </w:r>
      <w:r w:rsidR="00EE0471" w:rsidRPr="00317FCA">
        <w:t xml:space="preserve">   </w:t>
      </w:r>
    </w:p>
    <w:p w:rsidR="00212E71" w:rsidRPr="00317FCA" w:rsidRDefault="00212E71" w:rsidP="00571E18"/>
    <w:p w:rsidR="00212E71" w:rsidRPr="00317FCA" w:rsidRDefault="009D1CA5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t>1.1.4</w:t>
      </w:r>
      <w:r w:rsidR="00212E71" w:rsidRPr="00317FCA">
        <w:rPr>
          <w:rFonts w:asciiTheme="minorHAnsi" w:hAnsiTheme="minorHAnsi"/>
        </w:rPr>
        <w:t>objective of the system</w:t>
      </w:r>
    </w:p>
    <w:p w:rsidR="00212E71" w:rsidRPr="00317FCA" w:rsidRDefault="00212E71" w:rsidP="00571E18">
      <w:pPr>
        <w:pStyle w:val="1"/>
        <w:rPr>
          <w:rFonts w:asciiTheme="minorHAnsi" w:hAnsiTheme="minorHAnsi"/>
        </w:rPr>
      </w:pP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12E71" w:rsidRPr="00317FCA" w:rsidTr="00330941">
        <w:tc>
          <w:tcPr>
            <w:tcW w:w="9290" w:type="dxa"/>
          </w:tcPr>
          <w:p w:rsidR="00A03C48" w:rsidRPr="00317FCA" w:rsidRDefault="00A03C48" w:rsidP="00A03C48">
            <w:pPr>
              <w:pStyle w:val="afff3"/>
              <w:numPr>
                <w:ilvl w:val="0"/>
                <w:numId w:val="13"/>
              </w:numPr>
            </w:pPr>
            <w:r w:rsidRPr="00317FCA">
              <w:t>Identify the problem in online banking on the banks website.</w:t>
            </w:r>
          </w:p>
          <w:p w:rsidR="00A03C48" w:rsidRPr="00317FCA" w:rsidRDefault="00A03C48" w:rsidP="00A03C48">
            <w:pPr>
              <w:pStyle w:val="afff3"/>
              <w:numPr>
                <w:ilvl w:val="0"/>
                <w:numId w:val="13"/>
              </w:numPr>
            </w:pPr>
            <w:r w:rsidRPr="00317FCA">
              <w:t>Allow only authorized users to access various functions and processes available on the system.</w:t>
            </w:r>
          </w:p>
          <w:p w:rsidR="00A03C48" w:rsidRPr="00317FCA" w:rsidRDefault="00A03C48" w:rsidP="00A03C48">
            <w:pPr>
              <w:pStyle w:val="afff3"/>
              <w:numPr>
                <w:ilvl w:val="0"/>
                <w:numId w:val="13"/>
              </w:numPr>
            </w:pPr>
            <w:r w:rsidRPr="00317FCA">
              <w:lastRenderedPageBreak/>
              <w:t xml:space="preserve"> Provide more speed and less time consumption.</w:t>
            </w:r>
          </w:p>
          <w:p w:rsidR="00A03C48" w:rsidRPr="00317FCA" w:rsidRDefault="00A03C48" w:rsidP="00A03C48">
            <w:pPr>
              <w:pStyle w:val="afff3"/>
              <w:numPr>
                <w:ilvl w:val="0"/>
                <w:numId w:val="13"/>
              </w:numPr>
            </w:pPr>
            <w:r w:rsidRPr="00317FCA">
              <w:t xml:space="preserve"> Best </w:t>
            </w:r>
            <w:r w:rsidR="00761634" w:rsidRPr="00317FCA">
              <w:t>client</w:t>
            </w:r>
            <w:r w:rsidRPr="00317FCA">
              <w:t xml:space="preserve"> service.</w:t>
            </w:r>
          </w:p>
          <w:p w:rsidR="00EE66F1" w:rsidRPr="00317FCA" w:rsidRDefault="00A03C48" w:rsidP="00A03C48">
            <w:pPr>
              <w:numPr>
                <w:ilvl w:val="0"/>
                <w:numId w:val="13"/>
              </w:numPr>
            </w:pPr>
            <w:r w:rsidRPr="00317FCA">
              <w:t xml:space="preserve"> create an easy-to-use system</w:t>
            </w:r>
          </w:p>
          <w:p w:rsidR="00330941" w:rsidRPr="00317FCA" w:rsidRDefault="00330941" w:rsidP="00571E18">
            <w:pPr>
              <w:pStyle w:val="afff3"/>
              <w:ind w:left="1890"/>
            </w:pPr>
          </w:p>
        </w:tc>
      </w:tr>
      <w:tr w:rsidR="00212E71" w:rsidRPr="00317FCA" w:rsidTr="00330941">
        <w:tc>
          <w:tcPr>
            <w:tcW w:w="9290" w:type="dxa"/>
            <w:tcMar>
              <w:top w:w="216" w:type="dxa"/>
            </w:tcMar>
          </w:tcPr>
          <w:p w:rsidR="00212E71" w:rsidRPr="00317FCA" w:rsidRDefault="00212E71" w:rsidP="00571E18"/>
        </w:tc>
      </w:tr>
    </w:tbl>
    <w:p w:rsidR="00330941" w:rsidRPr="00317FCA" w:rsidRDefault="009D1CA5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t>1.1.5</w:t>
      </w:r>
      <w:r w:rsidR="00330941" w:rsidRPr="00317FCA">
        <w:rPr>
          <w:rFonts w:asciiTheme="minorHAnsi" w:hAnsiTheme="minorHAnsi"/>
        </w:rPr>
        <w:t>BENEFITS of the system</w:t>
      </w:r>
    </w:p>
    <w:p w:rsidR="00330941" w:rsidRPr="00317FCA" w:rsidRDefault="00330941" w:rsidP="00571E18">
      <w:pPr>
        <w:pStyle w:val="1"/>
        <w:rPr>
          <w:rFonts w:asciiTheme="minorHAnsi" w:hAnsiTheme="minorHAnsi"/>
        </w:rPr>
      </w:pP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30941" w:rsidRPr="00317FCA" w:rsidTr="00330941">
        <w:tc>
          <w:tcPr>
            <w:tcW w:w="9290" w:type="dxa"/>
          </w:tcPr>
          <w:p w:rsidR="00A03C48" w:rsidRPr="00317FCA" w:rsidRDefault="00A03C48" w:rsidP="00A03C48">
            <w:pPr>
              <w:ind w:left="360"/>
            </w:pPr>
            <w:r w:rsidRPr="00317FCA">
              <w:t>1) Register the issuer of public service invoices and make the payment</w:t>
            </w:r>
          </w:p>
          <w:p w:rsidR="00A03C48" w:rsidRPr="00317FCA" w:rsidRDefault="00A03C48" w:rsidP="00A03C48">
            <w:pPr>
              <w:ind w:left="360"/>
            </w:pPr>
            <w:r w:rsidRPr="00317FCA">
              <w:t>2) Offers banking services all year round, 24/7 days from anywhere, with Internet access.</w:t>
            </w:r>
          </w:p>
          <w:p w:rsidR="00A03C48" w:rsidRPr="00317FCA" w:rsidRDefault="00A03C48" w:rsidP="00A03C48">
            <w:pPr>
              <w:ind w:left="360"/>
            </w:pPr>
            <w:r w:rsidRPr="00317FCA">
              <w:t>3) Make your transactions in foreign currency.</w:t>
            </w:r>
          </w:p>
          <w:p w:rsidR="00A03C48" w:rsidRPr="00317FCA" w:rsidRDefault="00A03C48" w:rsidP="00A03C48">
            <w:pPr>
              <w:ind w:left="360"/>
            </w:pPr>
            <w:r w:rsidRPr="00317FCA">
              <w:t>4) Simplify the reconciliations of your account and make investments.</w:t>
            </w:r>
          </w:p>
          <w:p w:rsidR="00A03C48" w:rsidRPr="00317FCA" w:rsidRDefault="00A03C48" w:rsidP="00A03C48">
            <w:pPr>
              <w:ind w:left="360"/>
            </w:pPr>
            <w:r w:rsidRPr="00317FCA">
              <w:t>5) Take advantage of all the services you need regardless of how big or small your company is.</w:t>
            </w:r>
          </w:p>
          <w:p w:rsidR="00A03C48" w:rsidRPr="00317FCA" w:rsidRDefault="00A03C48" w:rsidP="00A03C48">
            <w:pPr>
              <w:ind w:left="360"/>
            </w:pPr>
            <w:r w:rsidRPr="00317FCA">
              <w:t xml:space="preserve">6) Provides security and privacy to </w:t>
            </w:r>
            <w:r w:rsidR="00761634" w:rsidRPr="00317FCA">
              <w:t>client</w:t>
            </w:r>
            <w:r w:rsidRPr="00317FCA">
              <w:t>s through the use of latest generation encryption and security technologies.</w:t>
            </w:r>
          </w:p>
          <w:p w:rsidR="00A03C48" w:rsidRPr="00317FCA" w:rsidRDefault="00A03C48" w:rsidP="00A03C48">
            <w:pPr>
              <w:ind w:left="360"/>
            </w:pPr>
            <w:r w:rsidRPr="00317FCA">
              <w:t>7) Reduced administrative work like most computer work.</w:t>
            </w:r>
          </w:p>
          <w:p w:rsidR="00A03C48" w:rsidRPr="00317FCA" w:rsidRDefault="00A03C48" w:rsidP="00A03C48">
            <w:pPr>
              <w:ind w:left="360"/>
            </w:pPr>
            <w:r w:rsidRPr="00317FCA">
              <w:t>8) Analyze the importance, functions, advantages and limits of online banking.</w:t>
            </w:r>
          </w:p>
          <w:p w:rsidR="003D4224" w:rsidRPr="00317FCA" w:rsidRDefault="00A03C48" w:rsidP="00A03C48">
            <w:pPr>
              <w:ind w:left="360"/>
            </w:pPr>
            <w:r w:rsidRPr="00317FCA">
              <w:t>9) Save time spent at the bank.</w:t>
            </w:r>
          </w:p>
          <w:p w:rsidR="00330941" w:rsidRPr="00317FCA" w:rsidRDefault="00330941" w:rsidP="00571E18">
            <w:pPr>
              <w:pStyle w:val="afff3"/>
            </w:pPr>
          </w:p>
          <w:p w:rsidR="00330941" w:rsidRPr="00317FCA" w:rsidRDefault="00330941" w:rsidP="00571E18">
            <w:pPr>
              <w:pStyle w:val="afff3"/>
              <w:ind w:left="1890"/>
            </w:pPr>
          </w:p>
          <w:p w:rsidR="00330941" w:rsidRPr="00317FCA" w:rsidRDefault="00330941" w:rsidP="00571E18">
            <w:pPr>
              <w:pStyle w:val="afff3"/>
              <w:ind w:left="1890"/>
            </w:pPr>
          </w:p>
        </w:tc>
      </w:tr>
    </w:tbl>
    <w:p w:rsidR="00330941" w:rsidRPr="00317FCA" w:rsidRDefault="009D1CA5" w:rsidP="00571E18">
      <w:pPr>
        <w:pStyle w:val="1"/>
        <w:rPr>
          <w:rFonts w:asciiTheme="minorHAnsi" w:hAnsiTheme="minorHAnsi"/>
        </w:rPr>
      </w:pPr>
      <w:r w:rsidRPr="00317FCA">
        <w:rPr>
          <w:rFonts w:asciiTheme="minorHAnsi" w:hAnsiTheme="minorHAnsi"/>
        </w:rPr>
        <w:t>1.1.6</w:t>
      </w:r>
      <w:r w:rsidR="00330941" w:rsidRPr="00317FCA">
        <w:rPr>
          <w:rFonts w:asciiTheme="minorHAnsi" w:hAnsiTheme="minorHAnsi"/>
        </w:rPr>
        <w:t>OUTCOME of the system</w:t>
      </w:r>
    </w:p>
    <w:p w:rsidR="00330941" w:rsidRPr="00317FCA" w:rsidRDefault="00330941" w:rsidP="00571E18">
      <w:pPr>
        <w:pStyle w:val="1"/>
        <w:rPr>
          <w:rFonts w:asciiTheme="minorHAnsi" w:hAnsiTheme="minorHAnsi"/>
        </w:rPr>
      </w:pPr>
    </w:p>
    <w:tbl>
      <w:tblPr>
        <w:tblStyle w:val="a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30941" w:rsidRPr="00317FCA" w:rsidTr="0071703D">
        <w:tc>
          <w:tcPr>
            <w:tcW w:w="9355" w:type="dxa"/>
          </w:tcPr>
          <w:p w:rsidR="00330941" w:rsidRPr="00317FCA" w:rsidRDefault="003D4224" w:rsidP="00AA203C">
            <w:pPr>
              <w:pStyle w:val="afff3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Seeing a new concepts </w:t>
            </w:r>
            <w:r w:rsidR="00AA203C" w:rsidRPr="00317FCA">
              <w:rPr>
                <w:sz w:val="24"/>
                <w:szCs w:val="24"/>
              </w:rPr>
              <w:t>of</w:t>
            </w:r>
            <w:r w:rsidRPr="00317FCA">
              <w:rPr>
                <w:sz w:val="24"/>
                <w:szCs w:val="24"/>
              </w:rPr>
              <w:t xml:space="preserve"> changing technology and gain </w:t>
            </w:r>
            <w:r w:rsidR="00AA203C" w:rsidRPr="00317FCA">
              <w:rPr>
                <w:sz w:val="24"/>
                <w:szCs w:val="24"/>
              </w:rPr>
              <w:t>a lot of</w:t>
            </w:r>
            <w:r w:rsidRPr="00317FCA">
              <w:rPr>
                <w:sz w:val="24"/>
                <w:szCs w:val="24"/>
              </w:rPr>
              <w:t xml:space="preserve"> experience in </w:t>
            </w:r>
            <w:r w:rsidR="00C50C53" w:rsidRPr="00317FCA">
              <w:rPr>
                <w:sz w:val="24"/>
                <w:szCs w:val="24"/>
              </w:rPr>
              <w:t>many</w:t>
            </w:r>
            <w:r w:rsidRPr="00317FCA">
              <w:rPr>
                <w:sz w:val="24"/>
                <w:szCs w:val="24"/>
              </w:rPr>
              <w:t xml:space="preserve"> </w:t>
            </w:r>
            <w:proofErr w:type="gramStart"/>
            <w:r w:rsidRPr="00317FCA">
              <w:rPr>
                <w:sz w:val="24"/>
                <w:szCs w:val="24"/>
              </w:rPr>
              <w:t>area</w:t>
            </w:r>
            <w:r w:rsidR="00AA203C" w:rsidRPr="00317FCA">
              <w:rPr>
                <w:sz w:val="24"/>
                <w:szCs w:val="24"/>
              </w:rPr>
              <w:t>'s</w:t>
            </w:r>
            <w:proofErr w:type="gramEnd"/>
            <w:r w:rsidR="00AA203C" w:rsidRPr="00317FCA">
              <w:rPr>
                <w:sz w:val="24"/>
                <w:szCs w:val="24"/>
              </w:rPr>
              <w:t xml:space="preserve"> that include</w:t>
            </w:r>
            <w:r w:rsidRPr="00317FCA">
              <w:rPr>
                <w:sz w:val="24"/>
                <w:szCs w:val="24"/>
              </w:rPr>
              <w:t xml:space="preserve"> </w:t>
            </w:r>
            <w:r w:rsidR="00C50C53" w:rsidRPr="00317FCA">
              <w:rPr>
                <w:sz w:val="24"/>
                <w:szCs w:val="24"/>
              </w:rPr>
              <w:t xml:space="preserve">computers </w:t>
            </w:r>
            <w:r w:rsidR="00317FCA" w:rsidRPr="00317FCA">
              <w:rPr>
                <w:sz w:val="24"/>
                <w:szCs w:val="24"/>
              </w:rPr>
              <w:t xml:space="preserve">usages. </w:t>
            </w:r>
            <w:r w:rsidR="00A03C48" w:rsidRPr="00317FCA">
              <w:rPr>
                <w:sz w:val="24"/>
                <w:szCs w:val="24"/>
              </w:rPr>
              <w:t>Client's</w:t>
            </w:r>
            <w:r w:rsidR="00C50C53" w:rsidRPr="00317FCA">
              <w:rPr>
                <w:sz w:val="24"/>
                <w:szCs w:val="24"/>
              </w:rPr>
              <w:t xml:space="preserve"> life will be much easier by using online banking they could access their account at anytime and anywhere. Which will easily reduce human effort and speed.</w:t>
            </w:r>
            <w:r w:rsidR="00EE0471" w:rsidRPr="00317FCA">
              <w:rPr>
                <w:sz w:val="24"/>
                <w:szCs w:val="24"/>
              </w:rPr>
              <w:tab/>
            </w:r>
          </w:p>
          <w:p w:rsidR="0011129B" w:rsidRPr="00317FCA" w:rsidRDefault="0011129B" w:rsidP="00571E18">
            <w:pPr>
              <w:pStyle w:val="afff3"/>
              <w:rPr>
                <w:sz w:val="24"/>
                <w:szCs w:val="24"/>
              </w:rPr>
            </w:pPr>
          </w:p>
          <w:p w:rsidR="0011129B" w:rsidRPr="00317FCA" w:rsidRDefault="009D1CA5" w:rsidP="00D86F1B">
            <w:pPr>
              <w:rPr>
                <w:rFonts w:cstheme="majorBidi"/>
                <w:b/>
                <w:bCs/>
                <w:sz w:val="28"/>
                <w:szCs w:val="28"/>
                <w:u w:val="single"/>
              </w:rPr>
            </w:pPr>
            <w:r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>2.1</w:t>
            </w:r>
            <w:r w:rsidR="00D86F1B"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>SYSTEM REQUIREMENT</w:t>
            </w:r>
            <w:r w:rsidR="0011129B"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 xml:space="preserve"> DOCUMENTATION</w:t>
            </w:r>
            <w:r w:rsidR="00D86F1B"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>S</w:t>
            </w:r>
            <w:r w:rsidR="0011129B"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D86F1B" w:rsidRPr="00317FCA">
              <w:rPr>
                <w:rFonts w:cstheme="majorBidi"/>
                <w:b/>
                <w:bCs/>
                <w:sz w:val="28"/>
                <w:szCs w:val="28"/>
                <w:u w:val="single"/>
              </w:rPr>
              <w:t>UML_DIAGRAM</w:t>
            </w:r>
          </w:p>
          <w:p w:rsidR="00D86F1B" w:rsidRPr="00317FCA" w:rsidRDefault="00D86F1B" w:rsidP="00571E18">
            <w:pPr>
              <w:rPr>
                <w:rFonts w:cstheme="majorBidi"/>
                <w:b/>
                <w:bCs/>
                <w:sz w:val="28"/>
                <w:szCs w:val="28"/>
                <w:u w:val="single"/>
              </w:rPr>
            </w:pPr>
          </w:p>
          <w:p w:rsidR="0011129B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</w:p>
          <w:p w:rsidR="00622128" w:rsidRPr="00317FCA" w:rsidRDefault="00B80223" w:rsidP="00167FFD">
            <w:pPr>
              <w:rPr>
                <w:color w:val="000000" w:themeColor="text1"/>
                <w:spacing w:val="5"/>
                <w:shd w:val="clear" w:color="auto" w:fill="FFFFFF"/>
              </w:rPr>
            </w:pPr>
            <w:r w:rsidRPr="00317FCA">
              <w:rPr>
                <w:color w:val="000000" w:themeColor="text1"/>
                <w:spacing w:val="5"/>
                <w:shd w:val="clear" w:color="auto" w:fill="FFFFFF"/>
              </w:rPr>
              <w:t>1 Login to the system</w:t>
            </w:r>
            <w:r w:rsidRPr="00317FCA">
              <w:rPr>
                <w:color w:val="000000" w:themeColor="text1"/>
                <w:spacing w:val="5"/>
              </w:rPr>
              <w:br/>
            </w:r>
            <w:r w:rsidR="00622128" w:rsidRPr="00317FCA">
              <w:rPr>
                <w:color w:val="000000" w:themeColor="text1"/>
                <w:spacing w:val="5"/>
                <w:shd w:val="clear" w:color="auto" w:fill="FFFFFF"/>
              </w:rPr>
              <w:t>1.1</w:t>
            </w:r>
            <w:r w:rsidR="00EC2CDA" w:rsidRPr="00317FCA">
              <w:rPr>
                <w:color w:val="000000" w:themeColor="text1"/>
                <w:spacing w:val="5"/>
                <w:shd w:val="clear" w:color="auto" w:fill="FFFFFF"/>
              </w:rPr>
              <w:t>.</w:t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system shall 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all </w:t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>user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>s</w:t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 to enter the web site</w:t>
            </w:r>
            <w:r w:rsidRPr="00317FCA">
              <w:rPr>
                <w:color w:val="000000" w:themeColor="text1"/>
                <w:spacing w:val="5"/>
              </w:rPr>
              <w:br/>
            </w:r>
            <w:r w:rsidR="00622128" w:rsidRPr="00317FCA">
              <w:rPr>
                <w:color w:val="000000" w:themeColor="text1"/>
                <w:spacing w:val="5"/>
                <w:shd w:val="clear" w:color="auto" w:fill="FFFFFF"/>
              </w:rPr>
              <w:t>1.2</w:t>
            </w:r>
            <w:r w:rsidR="00EC2CDA" w:rsidRPr="00317FCA">
              <w:rPr>
                <w:color w:val="000000" w:themeColor="text1"/>
                <w:spacing w:val="5"/>
                <w:shd w:val="clear" w:color="auto" w:fill="FFFFFF"/>
              </w:rPr>
              <w:t>.</w:t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>system shall show the login page</w:t>
            </w:r>
          </w:p>
          <w:p w:rsidR="00622128" w:rsidRPr="00317FCA" w:rsidRDefault="00622128" w:rsidP="00622128">
            <w:pPr>
              <w:rPr>
                <w:color w:val="000000" w:themeColor="text1"/>
                <w:spacing w:val="5"/>
                <w:shd w:val="clear" w:color="auto" w:fill="FFFFFF"/>
              </w:rPr>
            </w:pPr>
            <w:r w:rsidRPr="00317FCA">
              <w:rPr>
                <w:color w:val="000000" w:themeColor="text1"/>
                <w:spacing w:val="5"/>
                <w:shd w:val="clear" w:color="auto" w:fill="FFFFFF"/>
              </w:rPr>
              <w:t>1.3</w:t>
            </w:r>
            <w:r w:rsidR="00EC2CDA" w:rsidRPr="00317FCA">
              <w:rPr>
                <w:color w:val="000000" w:themeColor="text1"/>
                <w:spacing w:val="5"/>
                <w:shd w:val="clear" w:color="auto" w:fill="FFFFFF"/>
              </w:rPr>
              <w:t>.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>system shall permit user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>s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 to enter credentials</w:t>
            </w:r>
            <w:r w:rsidR="00B80223" w:rsidRPr="00317FCA">
              <w:rPr>
                <w:color w:val="000000" w:themeColor="text1"/>
                <w:spacing w:val="5"/>
              </w:rPr>
              <w:br/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>1.4</w:t>
            </w:r>
            <w:r w:rsidR="00EC2CDA" w:rsidRPr="00317FCA">
              <w:rPr>
                <w:color w:val="000000" w:themeColor="text1"/>
                <w:spacing w:val="5"/>
                <w:shd w:val="clear" w:color="auto" w:fill="FFFFFF"/>
              </w:rPr>
              <w:t>.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>system shall verify the user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>s</w:t>
            </w:r>
            <w:r w:rsidR="00B80223" w:rsidRPr="00317FCA">
              <w:rPr>
                <w:color w:val="000000" w:themeColor="text1"/>
                <w:spacing w:val="5"/>
              </w:rPr>
              <w:br/>
            </w:r>
            <w:r w:rsidRPr="00317FCA">
              <w:rPr>
                <w:color w:val="000000" w:themeColor="text1"/>
                <w:spacing w:val="5"/>
                <w:shd w:val="clear" w:color="auto" w:fill="FFFFFF"/>
              </w:rPr>
              <w:t>1.5</w:t>
            </w:r>
            <w:r w:rsidR="00EC2CDA" w:rsidRPr="00317FCA">
              <w:rPr>
                <w:color w:val="000000" w:themeColor="text1"/>
                <w:spacing w:val="5"/>
                <w:shd w:val="clear" w:color="auto" w:fill="FFFFFF"/>
              </w:rPr>
              <w:t>.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>system shall inform the user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>s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 if they're wrong and permit the user</w:t>
            </w:r>
            <w:r w:rsidR="00167FFD" w:rsidRPr="00317FCA">
              <w:rPr>
                <w:color w:val="000000" w:themeColor="text1"/>
                <w:spacing w:val="5"/>
                <w:shd w:val="clear" w:color="auto" w:fill="FFFFFF"/>
              </w:rPr>
              <w:t>s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 xml:space="preserve"> to enter the proper details</w:t>
            </w:r>
          </w:p>
          <w:p w:rsidR="0011129B" w:rsidRPr="00317FCA" w:rsidRDefault="00EC2CDA" w:rsidP="00EC2CDA">
            <w:pPr>
              <w:rPr>
                <w:color w:val="000000" w:themeColor="text1"/>
                <w:spacing w:val="5"/>
                <w:shd w:val="clear" w:color="auto" w:fill="FFFFFF"/>
              </w:rPr>
            </w:pPr>
            <w:r w:rsidRPr="00317FCA">
              <w:rPr>
                <w:color w:val="000000" w:themeColor="text1"/>
                <w:spacing w:val="5"/>
                <w:shd w:val="clear" w:color="auto" w:fill="FFFFFF"/>
              </w:rPr>
              <w:t>1.6.</w:t>
            </w:r>
            <w:r w:rsidR="00B80223" w:rsidRPr="00317FCA">
              <w:rPr>
                <w:color w:val="000000" w:themeColor="text1"/>
                <w:spacing w:val="5"/>
                <w:shd w:val="clear" w:color="auto" w:fill="FFFFFF"/>
              </w:rPr>
              <w:t>system shall show the homepage</w:t>
            </w:r>
          </w:p>
          <w:p w:rsidR="00B80223" w:rsidRPr="00317FCA" w:rsidRDefault="00B80223" w:rsidP="00571E18">
            <w:pPr>
              <w:rPr>
                <w:rFonts w:cstheme="majorBidi"/>
                <w:sz w:val="24"/>
                <w:szCs w:val="24"/>
              </w:rPr>
            </w:pP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2. Logout of the system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2.1.system shall permit users to logout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2.2.system shall show log-in page when users has logged-out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3. confirm an exist client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3.1.system shall permit users to enter client detail's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3.2.system shall search name's with in database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3.3.system shall permit the users to open a new file and assign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3.4.system shall permit the user to click on confirm client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3.5.system shall verify and show "success" notification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4. confirm new client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4.1.system shall permit users to enter client details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4.2.system shall search name's within the information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4.3.system shall show client detail's as well as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4.4.system shall permit the users to clicks on confirm client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4.5.system shall verify and show  "success" notification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5. close account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5.1.system shall permit the client to receive notifications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5.2.system shall permit the users to entering client _id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5.3.system shall show client details if the entered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  <w:r w:rsidRPr="00317FCA">
              <w:rPr>
                <w:rFonts w:cstheme="majorBidi"/>
                <w:sz w:val="24"/>
                <w:szCs w:val="24"/>
              </w:rPr>
              <w:t xml:space="preserve"> is correct</w:t>
            </w:r>
          </w:p>
          <w:p w:rsidR="00167FFD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5.4.system shall permit the user to clicks on close account</w:t>
            </w:r>
          </w:p>
          <w:p w:rsidR="00571E18" w:rsidRPr="00317FCA" w:rsidRDefault="00167FFD" w:rsidP="00167FFD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5.5.system shall updates database</w:t>
            </w:r>
          </w:p>
          <w:p w:rsidR="00167FFD" w:rsidRPr="00317FCA" w:rsidRDefault="00167FFD" w:rsidP="00167FFD"/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6. Updated client details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6.1.system shall permit users to enter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6.2.system shall verify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</w:p>
          <w:p w:rsidR="00620936" w:rsidRPr="00317FCA" w:rsidRDefault="00620936" w:rsidP="00893A7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6.3.system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 xml:space="preserve">notifies </w:t>
            </w:r>
            <w:r w:rsidRPr="00317FCA">
              <w:rPr>
                <w:rFonts w:cstheme="majorBidi"/>
                <w:sz w:val="24"/>
                <w:szCs w:val="24"/>
              </w:rPr>
              <w:t xml:space="preserve"> users to enter correct id if the entered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client_id</w:t>
            </w:r>
            <w:proofErr w:type="spellEnd"/>
            <w:r w:rsidRPr="00317FCA">
              <w:rPr>
                <w:rFonts w:cstheme="majorBidi"/>
                <w:sz w:val="24"/>
                <w:szCs w:val="24"/>
              </w:rPr>
              <w:t xml:space="preserve"> is wrong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6.4.system shall show the client details if the entered </w:t>
            </w:r>
            <w:proofErr w:type="spellStart"/>
            <w:r w:rsidR="00893A77" w:rsidRPr="00317FCA">
              <w:rPr>
                <w:rFonts w:cstheme="majorBidi"/>
                <w:sz w:val="24"/>
                <w:szCs w:val="24"/>
              </w:rPr>
              <w:t>clent_</w:t>
            </w:r>
            <w:r w:rsidRPr="00317FCA">
              <w:rPr>
                <w:rFonts w:cstheme="majorBidi"/>
                <w:sz w:val="24"/>
                <w:szCs w:val="24"/>
              </w:rPr>
              <w:t>id</w:t>
            </w:r>
            <w:proofErr w:type="spellEnd"/>
            <w:r w:rsidRPr="00317FCA">
              <w:rPr>
                <w:rFonts w:cstheme="majorBidi"/>
                <w:sz w:val="24"/>
                <w:szCs w:val="24"/>
              </w:rPr>
              <w:t xml:space="preserve"> is correct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6.5.system permits the user to update</w:t>
            </w:r>
            <w:r w:rsidR="00893A77" w:rsidRPr="00317FCA">
              <w:rPr>
                <w:rFonts w:cstheme="majorBidi"/>
                <w:sz w:val="24"/>
                <w:szCs w:val="24"/>
              </w:rPr>
              <w:t>'s</w:t>
            </w:r>
            <w:r w:rsidRPr="00317FCA">
              <w:rPr>
                <w:rFonts w:cstheme="majorBidi"/>
                <w:sz w:val="24"/>
                <w:szCs w:val="24"/>
              </w:rPr>
              <w:t xml:space="preserve"> details</w:t>
            </w:r>
          </w:p>
          <w:p w:rsidR="00620936" w:rsidRPr="00317FCA" w:rsidRDefault="00893A77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6.6.system shall permit </w:t>
            </w:r>
            <w:r w:rsidR="00620936" w:rsidRPr="00317FCA">
              <w:rPr>
                <w:rFonts w:cstheme="majorBidi"/>
                <w:sz w:val="24"/>
                <w:szCs w:val="24"/>
              </w:rPr>
              <w:t>user</w:t>
            </w:r>
            <w:r w:rsidRPr="00317FCA">
              <w:rPr>
                <w:rFonts w:cstheme="majorBidi"/>
                <w:sz w:val="24"/>
                <w:szCs w:val="24"/>
              </w:rPr>
              <w:t>s</w:t>
            </w:r>
            <w:r w:rsidR="00620936" w:rsidRPr="00317FCA">
              <w:rPr>
                <w:rFonts w:cstheme="majorBidi"/>
                <w:sz w:val="24"/>
                <w:szCs w:val="24"/>
              </w:rPr>
              <w:t xml:space="preserve"> to enter new detail</w:t>
            </w:r>
            <w:r w:rsidRPr="00317FCA">
              <w:rPr>
                <w:rFonts w:cstheme="majorBidi"/>
                <w:sz w:val="24"/>
                <w:szCs w:val="24"/>
              </w:rPr>
              <w:t>'</w:t>
            </w:r>
            <w:r w:rsidR="00620936" w:rsidRPr="00317FCA">
              <w:rPr>
                <w:rFonts w:cstheme="majorBidi"/>
                <w:sz w:val="24"/>
                <w:szCs w:val="24"/>
              </w:rPr>
              <w:t>s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6.7.system shall modify the detail</w:t>
            </w:r>
            <w:r w:rsidR="00893A77" w:rsidRPr="00317FCA">
              <w:rPr>
                <w:rFonts w:cstheme="majorBidi"/>
                <w:sz w:val="24"/>
                <w:szCs w:val="24"/>
              </w:rPr>
              <w:t>'</w:t>
            </w:r>
            <w:r w:rsidRPr="00317FCA">
              <w:rPr>
                <w:rFonts w:cstheme="majorBidi"/>
                <w:sz w:val="24"/>
                <w:szCs w:val="24"/>
              </w:rPr>
              <w:t>s in database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6.8.system shall show updated notification</w:t>
            </w:r>
            <w:r w:rsidR="00893A77" w:rsidRPr="00317FCA">
              <w:rPr>
                <w:rFonts w:cstheme="majorBidi"/>
                <w:sz w:val="24"/>
                <w:szCs w:val="24"/>
              </w:rPr>
              <w:t>s</w:t>
            </w:r>
            <w:r w:rsidRPr="00317FC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7. display client activity</w:t>
            </w:r>
          </w:p>
          <w:p w:rsidR="00620936" w:rsidRPr="00317FCA" w:rsidRDefault="00620936" w:rsidP="00893A7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7.1.system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 xml:space="preserve">permit users to enter </w:t>
            </w:r>
            <w:proofErr w:type="spellStart"/>
            <w:r w:rsidR="00893A77" w:rsidRPr="00317FCA">
              <w:rPr>
                <w:rFonts w:cstheme="majorBidi"/>
                <w:sz w:val="24"/>
                <w:szCs w:val="24"/>
              </w:rPr>
              <w:t>client_</w:t>
            </w:r>
            <w:r w:rsidRPr="00317FCA">
              <w:rPr>
                <w:rFonts w:cstheme="majorBidi"/>
                <w:sz w:val="24"/>
                <w:szCs w:val="24"/>
              </w:rPr>
              <w:t>id</w:t>
            </w:r>
            <w:proofErr w:type="spellEnd"/>
          </w:p>
          <w:p w:rsidR="00620936" w:rsidRPr="00317FCA" w:rsidRDefault="00893A77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7.2.system shall verify </w:t>
            </w:r>
            <w:proofErr w:type="spellStart"/>
            <w:r w:rsidRPr="00317FCA">
              <w:rPr>
                <w:rFonts w:cstheme="majorBidi"/>
                <w:sz w:val="24"/>
                <w:szCs w:val="24"/>
              </w:rPr>
              <w:t>client_</w:t>
            </w:r>
            <w:r w:rsidR="00620936" w:rsidRPr="00317FCA">
              <w:rPr>
                <w:rFonts w:cstheme="majorBidi"/>
                <w:sz w:val="24"/>
                <w:szCs w:val="24"/>
              </w:rPr>
              <w:t>id</w:t>
            </w:r>
            <w:proofErr w:type="spellEnd"/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7.3.system shall inform the user</w:t>
            </w:r>
            <w:r w:rsidR="00893A77" w:rsidRPr="00317FCA">
              <w:rPr>
                <w:rFonts w:cstheme="majorBidi"/>
                <w:sz w:val="24"/>
                <w:szCs w:val="24"/>
              </w:rPr>
              <w:t xml:space="preserve">s to enter the right </w:t>
            </w:r>
            <w:proofErr w:type="spellStart"/>
            <w:r w:rsidR="00893A77" w:rsidRPr="00317FCA">
              <w:rPr>
                <w:rFonts w:cstheme="majorBidi"/>
                <w:sz w:val="24"/>
                <w:szCs w:val="24"/>
              </w:rPr>
              <w:t>client_</w:t>
            </w:r>
            <w:r w:rsidRPr="00317FCA">
              <w:rPr>
                <w:rFonts w:cstheme="majorBidi"/>
                <w:sz w:val="24"/>
                <w:szCs w:val="24"/>
              </w:rPr>
              <w:t>id</w:t>
            </w:r>
            <w:proofErr w:type="spellEnd"/>
            <w:r w:rsidRPr="00317FCA">
              <w:rPr>
                <w:rFonts w:cstheme="majorBidi"/>
                <w:sz w:val="24"/>
                <w:szCs w:val="24"/>
              </w:rPr>
              <w:t xml:space="preserve"> if the entered </w:t>
            </w:r>
            <w:proofErr w:type="spellStart"/>
            <w:r w:rsidR="00893A77" w:rsidRPr="00317FCA">
              <w:rPr>
                <w:rFonts w:cstheme="majorBidi"/>
                <w:sz w:val="24"/>
                <w:szCs w:val="24"/>
              </w:rPr>
              <w:t>client_</w:t>
            </w:r>
            <w:r w:rsidRPr="00317FCA">
              <w:rPr>
                <w:rFonts w:cstheme="majorBidi"/>
                <w:sz w:val="24"/>
                <w:szCs w:val="24"/>
              </w:rPr>
              <w:t>id</w:t>
            </w:r>
            <w:proofErr w:type="spellEnd"/>
            <w:r w:rsidRPr="00317FCA">
              <w:rPr>
                <w:rFonts w:cstheme="majorBidi"/>
                <w:sz w:val="24"/>
                <w:szCs w:val="24"/>
              </w:rPr>
              <w:t xml:space="preserve"> is wrong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7.4.system shall show the client details if the entered id is correct</w:t>
            </w:r>
            <w:r w:rsidR="00893A77" w:rsidRPr="00317FCA">
              <w:rPr>
                <w:rFonts w:cstheme="majorBidi"/>
                <w:sz w:val="24"/>
                <w:szCs w:val="24"/>
              </w:rPr>
              <w:t>s</w:t>
            </w:r>
          </w:p>
          <w:p w:rsidR="00620936" w:rsidRPr="00317FCA" w:rsidRDefault="00893A77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7.5.system shall permit</w:t>
            </w:r>
            <w:r w:rsidR="00620936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Pr="00317FCA">
              <w:rPr>
                <w:rFonts w:cstheme="majorBidi"/>
                <w:sz w:val="24"/>
                <w:szCs w:val="24"/>
              </w:rPr>
              <w:t>s</w:t>
            </w:r>
            <w:r w:rsidR="00620936" w:rsidRPr="00317FCA">
              <w:rPr>
                <w:rFonts w:cstheme="majorBidi"/>
                <w:sz w:val="24"/>
                <w:szCs w:val="24"/>
              </w:rPr>
              <w:t xml:space="preserve"> to view client activity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7.6.system shall show client activity</w:t>
            </w:r>
          </w:p>
          <w:p w:rsidR="00620936" w:rsidRPr="00317FCA" w:rsidRDefault="00620936" w:rsidP="00620936">
            <w:pPr>
              <w:rPr>
                <w:rFonts w:cstheme="majorBidi"/>
                <w:sz w:val="24"/>
                <w:szCs w:val="24"/>
              </w:rPr>
            </w:pPr>
          </w:p>
          <w:p w:rsidR="003F1F4A" w:rsidRPr="00317FCA" w:rsidRDefault="003F1F4A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8</w:t>
            </w:r>
            <w:r w:rsidR="00622128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>checking account</w:t>
            </w:r>
          </w:p>
          <w:p w:rsidR="003F1F4A" w:rsidRPr="00317FCA" w:rsidRDefault="00EC2CDA" w:rsidP="00893A7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8.1.</w:t>
            </w:r>
            <w:r w:rsidR="003F1F4A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>enable</w:t>
            </w:r>
            <w:r w:rsidR="003F1F4A" w:rsidRPr="00317FCA">
              <w:rPr>
                <w:rFonts w:cstheme="majorBidi"/>
                <w:sz w:val="24"/>
                <w:szCs w:val="24"/>
              </w:rPr>
              <w:t xml:space="preserve"> the clients to click</w:t>
            </w:r>
            <w:r w:rsidR="00893A77" w:rsidRPr="00317FCA">
              <w:rPr>
                <w:rFonts w:cstheme="majorBidi"/>
                <w:sz w:val="24"/>
                <w:szCs w:val="24"/>
              </w:rPr>
              <w:t>s</w:t>
            </w:r>
            <w:r w:rsidR="003F1F4A" w:rsidRPr="00317FCA">
              <w:rPr>
                <w:rFonts w:cstheme="majorBidi"/>
                <w:sz w:val="24"/>
                <w:szCs w:val="24"/>
              </w:rPr>
              <w:t xml:space="preserve"> on checking account</w:t>
            </w:r>
          </w:p>
          <w:p w:rsidR="003F1F4A" w:rsidRPr="00317FCA" w:rsidRDefault="00EC2CDA" w:rsidP="00893A7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8.2.</w:t>
            </w:r>
            <w:r w:rsidR="003F1F4A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>show account detail's</w:t>
            </w:r>
          </w:p>
          <w:p w:rsidR="0011129B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</w:p>
          <w:p w:rsidR="00190422" w:rsidRPr="00317FCA" w:rsidRDefault="00190422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</w:t>
            </w:r>
            <w:r w:rsidR="00622128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 xml:space="preserve"> exchange currency </w:t>
            </w:r>
          </w:p>
          <w:p w:rsidR="00190422" w:rsidRPr="00317FCA" w:rsidRDefault="00EC2CDA" w:rsidP="009F4AB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9.1.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9F4AB1" w:rsidRPr="00317FCA">
              <w:rPr>
                <w:rFonts w:cstheme="majorBidi"/>
                <w:sz w:val="24"/>
                <w:szCs w:val="24"/>
              </w:rPr>
              <w:t>enable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the user</w:t>
            </w:r>
            <w:r w:rsidR="009F4AB1" w:rsidRPr="00317FCA">
              <w:rPr>
                <w:rFonts w:cstheme="majorBidi"/>
                <w:sz w:val="24"/>
                <w:szCs w:val="24"/>
              </w:rPr>
              <w:t>s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to choose a currency </w:t>
            </w:r>
          </w:p>
          <w:p w:rsidR="00190422" w:rsidRPr="00317FCA" w:rsidRDefault="00EC2CDA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lastRenderedPageBreak/>
              <w:t>9.2.</w:t>
            </w:r>
            <w:r w:rsidR="00190422" w:rsidRPr="00317FCA">
              <w:rPr>
                <w:rFonts w:cstheme="majorBidi"/>
                <w:sz w:val="24"/>
                <w:szCs w:val="24"/>
              </w:rPr>
              <w:t>system shall show currency rate</w:t>
            </w:r>
          </w:p>
          <w:p w:rsidR="0011129B" w:rsidRPr="00317FCA" w:rsidRDefault="00EC2CDA" w:rsidP="009F4AB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9.3.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9F4AB1" w:rsidRPr="00317FCA">
              <w:rPr>
                <w:rFonts w:cstheme="majorBidi"/>
                <w:sz w:val="24"/>
                <w:szCs w:val="24"/>
              </w:rPr>
              <w:t>enable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user to enter the amount of money</w:t>
            </w:r>
          </w:p>
          <w:p w:rsidR="0011129B" w:rsidRPr="00317FCA" w:rsidRDefault="00EC2CDA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9.4.</w:t>
            </w:r>
            <w:r w:rsidR="00190422" w:rsidRPr="00317FCA">
              <w:rPr>
                <w:rFonts w:cstheme="majorBidi"/>
                <w:sz w:val="24"/>
                <w:szCs w:val="24"/>
              </w:rPr>
              <w:t>system shall verify the amount of money</w:t>
            </w:r>
          </w:p>
          <w:p w:rsidR="00190422" w:rsidRPr="00317FCA" w:rsidRDefault="00EC2CDA" w:rsidP="009F4AB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9.5</w:t>
            </w:r>
            <w:proofErr w:type="gramStart"/>
            <w:r w:rsidRPr="00317FCA">
              <w:rPr>
                <w:rFonts w:cstheme="majorBidi"/>
                <w:sz w:val="24"/>
                <w:szCs w:val="24"/>
              </w:rPr>
              <w:t>.</w:t>
            </w:r>
            <w:r w:rsidR="00190422" w:rsidRPr="00317FCA">
              <w:rPr>
                <w:rFonts w:cstheme="majorBidi"/>
                <w:sz w:val="24"/>
                <w:szCs w:val="24"/>
              </w:rPr>
              <w:t>system</w:t>
            </w:r>
            <w:proofErr w:type="gramEnd"/>
            <w:r w:rsidR="00190422" w:rsidRPr="00317FCA">
              <w:rPr>
                <w:rFonts w:cstheme="majorBidi"/>
                <w:sz w:val="24"/>
                <w:szCs w:val="24"/>
              </w:rPr>
              <w:t xml:space="preserve"> shall notify the user to enter correct amount of money  if the</w:t>
            </w:r>
            <w:r w:rsidR="009F4AB1" w:rsidRPr="00317FCA">
              <w:rPr>
                <w:rFonts w:cstheme="majorBidi"/>
                <w:sz w:val="24"/>
                <w:szCs w:val="24"/>
              </w:rPr>
              <w:t xml:space="preserve"> amount has entered is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wrong</w:t>
            </w:r>
            <w:r w:rsidR="009F4AB1" w:rsidRPr="00317FCA">
              <w:rPr>
                <w:rFonts w:cstheme="majorBidi"/>
                <w:sz w:val="24"/>
                <w:szCs w:val="24"/>
              </w:rPr>
              <w:t>.</w:t>
            </w:r>
          </w:p>
          <w:p w:rsidR="0011129B" w:rsidRPr="00317FCA" w:rsidRDefault="00EC2CDA" w:rsidP="009F4AB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9.6.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approved  exchange currency if amount of money is </w:t>
            </w:r>
            <w:r w:rsidR="00893A77" w:rsidRPr="00317FCA">
              <w:rPr>
                <w:rFonts w:cstheme="majorBidi"/>
                <w:sz w:val="24"/>
                <w:szCs w:val="24"/>
              </w:rPr>
              <w:t>right</w:t>
            </w:r>
          </w:p>
          <w:p w:rsidR="0011129B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</w:p>
          <w:p w:rsidR="0011129B" w:rsidRPr="00317FCA" w:rsidRDefault="00622128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</w:t>
            </w:r>
            <w:r w:rsidR="00190422" w:rsidRPr="00317FCA">
              <w:rPr>
                <w:rFonts w:cstheme="majorBidi"/>
                <w:sz w:val="24"/>
                <w:szCs w:val="24"/>
              </w:rPr>
              <w:t>Money transfer</w:t>
            </w:r>
          </w:p>
          <w:p w:rsidR="0011129B" w:rsidRPr="00317FCA" w:rsidRDefault="00EC2CDA" w:rsidP="00AD54F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10.1.</w:t>
            </w:r>
            <w:r w:rsidR="0011129B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>enable</w:t>
            </w:r>
            <w:r w:rsidR="0011129B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893A77" w:rsidRPr="00317FCA">
              <w:rPr>
                <w:rFonts w:cstheme="majorBidi"/>
                <w:sz w:val="24"/>
                <w:szCs w:val="24"/>
              </w:rPr>
              <w:t>s</w:t>
            </w:r>
            <w:r w:rsidR="0011129B" w:rsidRPr="00317FCA">
              <w:rPr>
                <w:rFonts w:cstheme="majorBidi"/>
                <w:sz w:val="24"/>
                <w:szCs w:val="24"/>
              </w:rPr>
              <w:t xml:space="preserve"> to </w:t>
            </w:r>
            <w:r w:rsidR="00AD54F7" w:rsidRPr="00317FCA">
              <w:rPr>
                <w:rFonts w:cstheme="majorBidi"/>
                <w:sz w:val="24"/>
                <w:szCs w:val="24"/>
              </w:rPr>
              <w:t>put</w:t>
            </w:r>
            <w:r w:rsidR="0011129B" w:rsidRPr="00317FCA">
              <w:rPr>
                <w:rFonts w:cstheme="majorBidi"/>
                <w:sz w:val="24"/>
                <w:szCs w:val="24"/>
              </w:rPr>
              <w:t xml:space="preserve"> </w:t>
            </w:r>
            <w:r w:rsidR="00190422" w:rsidRPr="00317FCA">
              <w:rPr>
                <w:rFonts w:cstheme="majorBidi"/>
                <w:sz w:val="24"/>
                <w:szCs w:val="24"/>
              </w:rPr>
              <w:t>account number</w:t>
            </w:r>
            <w:r w:rsidR="0011129B" w:rsidRPr="00317FC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190422" w:rsidRPr="00317FCA" w:rsidRDefault="00EC2CDA" w:rsidP="00AD54F7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10.2.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893A77" w:rsidRPr="00317FCA">
              <w:rPr>
                <w:rFonts w:cstheme="majorBidi"/>
                <w:sz w:val="24"/>
                <w:szCs w:val="24"/>
              </w:rPr>
              <w:t>enable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893A77" w:rsidRPr="00317FCA">
              <w:rPr>
                <w:rFonts w:cstheme="majorBidi"/>
                <w:sz w:val="24"/>
                <w:szCs w:val="24"/>
              </w:rPr>
              <w:t>s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to </w:t>
            </w:r>
            <w:r w:rsidR="00AD54F7" w:rsidRPr="00317FCA">
              <w:rPr>
                <w:rFonts w:cstheme="majorBidi"/>
                <w:sz w:val="24"/>
                <w:szCs w:val="24"/>
              </w:rPr>
              <w:t xml:space="preserve">put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the amount of money to </w:t>
            </w:r>
            <w:r w:rsidR="003F1F4A" w:rsidRPr="00317FCA">
              <w:rPr>
                <w:rFonts w:cstheme="majorBidi"/>
                <w:sz w:val="24"/>
                <w:szCs w:val="24"/>
              </w:rPr>
              <w:t>transfer</w:t>
            </w:r>
            <w:r w:rsidR="00AA6BD3" w:rsidRPr="00317FC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190422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</w:t>
            </w:r>
            <w:r w:rsidR="00190422" w:rsidRPr="00317FCA">
              <w:rPr>
                <w:rFonts w:cstheme="majorBidi"/>
                <w:sz w:val="24"/>
                <w:szCs w:val="24"/>
              </w:rPr>
              <w:t>3</w:t>
            </w:r>
            <w:r w:rsidR="00EC2CDA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 xml:space="preserve">system shall verify the </w:t>
            </w:r>
            <w:r w:rsidR="00190422" w:rsidRPr="00317FCA">
              <w:rPr>
                <w:rFonts w:cstheme="majorBidi"/>
                <w:sz w:val="24"/>
                <w:szCs w:val="24"/>
              </w:rPr>
              <w:t>account number</w:t>
            </w:r>
          </w:p>
          <w:p w:rsidR="00190422" w:rsidRPr="00317FCA" w:rsidRDefault="00EC2CDA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10.4.</w:t>
            </w:r>
            <w:r w:rsidR="00190422" w:rsidRPr="00317FCA">
              <w:rPr>
                <w:rFonts w:cstheme="majorBidi"/>
                <w:sz w:val="24"/>
                <w:szCs w:val="24"/>
              </w:rPr>
              <w:t>system shall verify the amount of money</w:t>
            </w:r>
          </w:p>
          <w:p w:rsidR="0011129B" w:rsidRPr="00317FCA" w:rsidRDefault="0011129B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</w:t>
            </w:r>
            <w:r w:rsidR="00190422" w:rsidRPr="00317FCA">
              <w:rPr>
                <w:rFonts w:cstheme="majorBidi"/>
                <w:sz w:val="24"/>
                <w:szCs w:val="24"/>
              </w:rPr>
              <w:t>5</w:t>
            </w:r>
            <w:r w:rsidR="00EC2CDA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>system shall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 notifies users</w:t>
            </w:r>
            <w:r w:rsidR="00AD54F7" w:rsidRPr="00317FCA">
              <w:rPr>
                <w:rFonts w:cstheme="majorBidi"/>
                <w:sz w:val="24"/>
                <w:szCs w:val="24"/>
              </w:rPr>
              <w:t xml:space="preserve"> if the entered account number 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is </w:t>
            </w:r>
            <w:r w:rsidR="00AD54F7" w:rsidRPr="00317FCA">
              <w:rPr>
                <w:rFonts w:cstheme="majorBidi"/>
                <w:sz w:val="24"/>
                <w:szCs w:val="24"/>
              </w:rPr>
              <w:t>wrong</w:t>
            </w:r>
            <w:r w:rsidRPr="00317FCA">
              <w:rPr>
                <w:rFonts w:cstheme="majorBidi"/>
                <w:sz w:val="24"/>
                <w:szCs w:val="24"/>
              </w:rPr>
              <w:t xml:space="preserve"> to enter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 the </w:t>
            </w:r>
            <w:r w:rsidRPr="00317FCA">
              <w:rPr>
                <w:rFonts w:cstheme="majorBidi"/>
                <w:sz w:val="24"/>
                <w:szCs w:val="24"/>
              </w:rPr>
              <w:t xml:space="preserve"> correct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account number </w:t>
            </w:r>
          </w:p>
          <w:p w:rsidR="00190422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10.6.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AD54F7" w:rsidRPr="00317FCA">
              <w:rPr>
                <w:rFonts w:cstheme="majorBidi"/>
                <w:sz w:val="24"/>
                <w:szCs w:val="24"/>
              </w:rPr>
              <w:t>notifies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 if the entered amount of money wrong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to enter correct amount of money  </w:t>
            </w:r>
          </w:p>
          <w:p w:rsidR="0011129B" w:rsidRPr="00317FCA" w:rsidRDefault="0011129B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10.</w:t>
            </w:r>
            <w:r w:rsidR="00190422" w:rsidRPr="00317FCA">
              <w:rPr>
                <w:rFonts w:cstheme="majorBidi"/>
                <w:sz w:val="24"/>
                <w:szCs w:val="24"/>
              </w:rPr>
              <w:t>7</w:t>
            </w:r>
            <w:r w:rsidR="00EC2CDA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approved </w:t>
            </w:r>
            <w:r w:rsidRPr="00317FCA">
              <w:rPr>
                <w:rFonts w:cstheme="majorBidi"/>
                <w:sz w:val="24"/>
                <w:szCs w:val="24"/>
              </w:rPr>
              <w:t xml:space="preserve"> </w:t>
            </w:r>
            <w:r w:rsidR="00190422" w:rsidRPr="00317FCA">
              <w:rPr>
                <w:rFonts w:cstheme="majorBidi"/>
                <w:sz w:val="24"/>
                <w:szCs w:val="24"/>
              </w:rPr>
              <w:t>money transfer</w:t>
            </w:r>
            <w:r w:rsidRPr="00317FCA">
              <w:rPr>
                <w:rFonts w:cstheme="majorBidi"/>
                <w:sz w:val="24"/>
                <w:szCs w:val="24"/>
              </w:rPr>
              <w:t xml:space="preserve"> if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account </w:t>
            </w:r>
            <w:r w:rsidRPr="00317FCA">
              <w:rPr>
                <w:rFonts w:cstheme="majorBidi"/>
                <w:sz w:val="24"/>
                <w:szCs w:val="24"/>
              </w:rPr>
              <w:t xml:space="preserve"> </w:t>
            </w:r>
            <w:r w:rsidR="00190422" w:rsidRPr="00317FCA">
              <w:rPr>
                <w:rFonts w:cstheme="majorBidi"/>
                <w:sz w:val="24"/>
                <w:szCs w:val="24"/>
              </w:rPr>
              <w:t>number and the amount of money are</w:t>
            </w:r>
            <w:r w:rsidRPr="00317FCA">
              <w:rPr>
                <w:rFonts w:cstheme="majorBidi"/>
                <w:sz w:val="24"/>
                <w:szCs w:val="24"/>
              </w:rPr>
              <w:t xml:space="preserve"> correct</w:t>
            </w:r>
          </w:p>
          <w:p w:rsidR="0011129B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</w:p>
          <w:p w:rsidR="0071703D" w:rsidRPr="00317FCA" w:rsidRDefault="00622128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</w:t>
            </w:r>
            <w:r w:rsidR="0071703D" w:rsidRPr="00317FCA">
              <w:rPr>
                <w:rFonts w:cstheme="majorBidi"/>
                <w:sz w:val="24"/>
                <w:szCs w:val="24"/>
              </w:rPr>
              <w:t>B</w:t>
            </w:r>
            <w:r w:rsidR="009A69A3" w:rsidRPr="00317FCA">
              <w:rPr>
                <w:rFonts w:cstheme="majorBidi"/>
                <w:sz w:val="24"/>
                <w:szCs w:val="24"/>
              </w:rPr>
              <w:t>ill payments</w:t>
            </w:r>
          </w:p>
          <w:p w:rsidR="0071703D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11.1.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enable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9F4AB1" w:rsidRPr="00317FCA">
              <w:rPr>
                <w:rFonts w:cstheme="majorBidi"/>
                <w:sz w:val="24"/>
                <w:szCs w:val="24"/>
              </w:rPr>
              <w:t>s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to </w:t>
            </w:r>
            <w:r w:rsidR="00307871" w:rsidRPr="00317FCA">
              <w:rPr>
                <w:rFonts w:cstheme="majorBidi"/>
                <w:sz w:val="24"/>
                <w:szCs w:val="24"/>
              </w:rPr>
              <w:t>type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bill number</w:t>
            </w:r>
          </w:p>
          <w:p w:rsidR="0071703D" w:rsidRPr="00317FCA" w:rsidRDefault="00EC2CDA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11.2.</w:t>
            </w:r>
            <w:r w:rsidR="0071703D" w:rsidRPr="00317FCA">
              <w:rPr>
                <w:rFonts w:cstheme="majorBidi"/>
                <w:sz w:val="24"/>
                <w:szCs w:val="24"/>
              </w:rPr>
              <w:t>system shall verify bill number</w:t>
            </w:r>
          </w:p>
          <w:p w:rsidR="0071703D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11.3.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system shall  notifies </w:t>
            </w:r>
            <w:r w:rsidR="0071703D" w:rsidRPr="00317FCA">
              <w:rPr>
                <w:rFonts w:cstheme="majorBidi"/>
                <w:sz w:val="24"/>
                <w:szCs w:val="24"/>
              </w:rPr>
              <w:t>user</w:t>
            </w:r>
            <w:r w:rsidR="00307871" w:rsidRPr="00317FCA">
              <w:rPr>
                <w:rFonts w:cstheme="majorBidi"/>
                <w:sz w:val="24"/>
                <w:szCs w:val="24"/>
              </w:rPr>
              <w:t>s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if bill number is wrong</w:t>
            </w:r>
          </w:p>
          <w:p w:rsidR="0071703D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11.4.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show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bill detail</w:t>
            </w:r>
            <w:r w:rsidR="00307871" w:rsidRPr="00317FCA">
              <w:rPr>
                <w:rFonts w:cstheme="majorBidi"/>
                <w:sz w:val="24"/>
                <w:szCs w:val="24"/>
              </w:rPr>
              <w:t>'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s if </w:t>
            </w:r>
            <w:r w:rsidR="00307871" w:rsidRPr="00317FCA">
              <w:rPr>
                <w:rFonts w:cstheme="majorBidi"/>
                <w:sz w:val="24"/>
                <w:szCs w:val="24"/>
              </w:rPr>
              <w:t>typed</w:t>
            </w:r>
            <w:r w:rsidR="0071703D" w:rsidRPr="00317FCA">
              <w:rPr>
                <w:rFonts w:cstheme="majorBidi"/>
                <w:sz w:val="24"/>
                <w:szCs w:val="24"/>
              </w:rPr>
              <w:t xml:space="preserve"> number is correct</w:t>
            </w:r>
          </w:p>
          <w:p w:rsidR="0071703D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11.5.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enable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307871" w:rsidRPr="00317FCA">
              <w:rPr>
                <w:rFonts w:cstheme="majorBidi"/>
                <w:sz w:val="24"/>
                <w:szCs w:val="24"/>
              </w:rPr>
              <w:t>s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 to verify amount</w:t>
            </w:r>
          </w:p>
          <w:p w:rsidR="0071703D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11.6.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enable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307871" w:rsidRPr="00317FCA">
              <w:rPr>
                <w:rFonts w:cstheme="majorBidi"/>
                <w:sz w:val="24"/>
                <w:szCs w:val="24"/>
              </w:rPr>
              <w:t>s</w:t>
            </w:r>
            <w:r w:rsidR="009A69A3" w:rsidRPr="00317FCA">
              <w:rPr>
                <w:rFonts w:cstheme="majorBidi"/>
                <w:sz w:val="24"/>
                <w:szCs w:val="24"/>
              </w:rPr>
              <w:t xml:space="preserve"> to make payment</w:t>
            </w:r>
          </w:p>
          <w:p w:rsidR="0011129B" w:rsidRPr="00317FCA" w:rsidRDefault="0011129B" w:rsidP="00571E18">
            <w:pPr>
              <w:rPr>
                <w:rFonts w:cstheme="majorBidi"/>
                <w:sz w:val="24"/>
                <w:szCs w:val="24"/>
              </w:rPr>
            </w:pPr>
          </w:p>
          <w:p w:rsidR="00190422" w:rsidRPr="00317FCA" w:rsidRDefault="00190422" w:rsidP="00571E1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</w:t>
            </w:r>
            <w:r w:rsidR="00622128" w:rsidRPr="00317FCA">
              <w:rPr>
                <w:rFonts w:cstheme="majorBidi"/>
                <w:sz w:val="24"/>
                <w:szCs w:val="24"/>
              </w:rPr>
              <w:t>.</w:t>
            </w:r>
            <w:r w:rsidRPr="00317FCA">
              <w:rPr>
                <w:rFonts w:cstheme="majorBidi"/>
                <w:sz w:val="24"/>
                <w:szCs w:val="24"/>
              </w:rPr>
              <w:t xml:space="preserve"> 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investments </w:t>
            </w:r>
            <w:r w:rsidRPr="00317FC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190422" w:rsidRPr="00317FCA" w:rsidRDefault="00622128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</w:t>
            </w:r>
            <w:r w:rsidR="00EC2CDA" w:rsidRPr="00317FCA">
              <w:rPr>
                <w:rFonts w:cstheme="majorBidi"/>
                <w:sz w:val="24"/>
                <w:szCs w:val="24"/>
              </w:rPr>
              <w:t>.1.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enable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user</w:t>
            </w:r>
            <w:r w:rsidR="00307871" w:rsidRPr="00317FCA">
              <w:rPr>
                <w:rFonts w:cstheme="majorBidi"/>
                <w:sz w:val="24"/>
                <w:szCs w:val="24"/>
              </w:rPr>
              <w:t>s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to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 choose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an investment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190422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12.2.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show 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investments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rate</w:t>
            </w:r>
          </w:p>
          <w:p w:rsidR="00190422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12.3.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</w:t>
            </w:r>
            <w:r w:rsidR="00307871" w:rsidRPr="00317FCA">
              <w:rPr>
                <w:rFonts w:cstheme="majorBidi"/>
                <w:sz w:val="24"/>
                <w:szCs w:val="24"/>
              </w:rPr>
              <w:t>enable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user to </w:t>
            </w:r>
            <w:r w:rsidR="00307871" w:rsidRPr="00317FCA">
              <w:rPr>
                <w:rFonts w:cstheme="majorBidi"/>
                <w:sz w:val="24"/>
                <w:szCs w:val="24"/>
              </w:rPr>
              <w:t>put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the amount of money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 to invest </w:t>
            </w:r>
          </w:p>
          <w:p w:rsidR="00190422" w:rsidRPr="00317FCA" w:rsidRDefault="00EC2CDA" w:rsidP="00307871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12.4.</w:t>
            </w:r>
            <w:r w:rsidR="00190422" w:rsidRPr="00317FCA">
              <w:rPr>
                <w:rFonts w:cstheme="majorBidi"/>
                <w:sz w:val="24"/>
                <w:szCs w:val="24"/>
              </w:rPr>
              <w:t>system shall verify amount of money</w:t>
            </w:r>
          </w:p>
          <w:p w:rsidR="00190422" w:rsidRPr="00317FCA" w:rsidRDefault="00EC2CDA" w:rsidP="007D2F4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12.5.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notify </w:t>
            </w:r>
            <w:r w:rsidR="00307871" w:rsidRPr="00317FCA">
              <w:rPr>
                <w:rFonts w:cstheme="majorBidi"/>
                <w:sz w:val="24"/>
                <w:szCs w:val="24"/>
              </w:rPr>
              <w:t xml:space="preserve">users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to </w:t>
            </w:r>
            <w:r w:rsidR="00307871" w:rsidRPr="00317FCA">
              <w:rPr>
                <w:rFonts w:cstheme="majorBidi"/>
                <w:sz w:val="24"/>
                <w:szCs w:val="24"/>
              </w:rPr>
              <w:t>type</w:t>
            </w:r>
            <w:r w:rsidR="007D2F48" w:rsidRPr="00317FCA">
              <w:rPr>
                <w:rFonts w:cstheme="majorBidi"/>
                <w:sz w:val="24"/>
                <w:szCs w:val="24"/>
              </w:rPr>
              <w:t xml:space="preserve"> the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correct amount of money  if </w:t>
            </w:r>
            <w:r w:rsidR="007D2F48" w:rsidRPr="00317FCA">
              <w:rPr>
                <w:rFonts w:cstheme="majorBidi"/>
                <w:sz w:val="24"/>
                <w:szCs w:val="24"/>
              </w:rPr>
              <w:t>the typed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amount of money</w:t>
            </w:r>
            <w:r w:rsidR="007D2F48" w:rsidRPr="00317FCA">
              <w:rPr>
                <w:rFonts w:cstheme="majorBidi"/>
                <w:sz w:val="24"/>
                <w:szCs w:val="24"/>
              </w:rPr>
              <w:t xml:space="preserve"> is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wrong</w:t>
            </w:r>
          </w:p>
          <w:p w:rsidR="00190422" w:rsidRPr="00317FCA" w:rsidRDefault="00EC2CDA" w:rsidP="007D2F48">
            <w:pPr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12.6.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system shall approved  </w:t>
            </w:r>
            <w:r w:rsidR="007420F1" w:rsidRPr="00317FCA">
              <w:rPr>
                <w:rFonts w:cstheme="majorBidi"/>
                <w:sz w:val="24"/>
                <w:szCs w:val="24"/>
              </w:rPr>
              <w:t xml:space="preserve">the investment </w:t>
            </w:r>
            <w:r w:rsidR="00190422" w:rsidRPr="00317FCA">
              <w:rPr>
                <w:rFonts w:cstheme="majorBidi"/>
                <w:sz w:val="24"/>
                <w:szCs w:val="24"/>
              </w:rPr>
              <w:t xml:space="preserve"> if amount of money is correct</w:t>
            </w:r>
            <w:r w:rsidR="007D2F48" w:rsidRPr="00317FCA">
              <w:rPr>
                <w:rFonts w:cstheme="majorBidi"/>
                <w:sz w:val="24"/>
                <w:szCs w:val="24"/>
              </w:rPr>
              <w:t>s</w:t>
            </w:r>
          </w:p>
          <w:p w:rsidR="00330941" w:rsidRPr="00317FCA" w:rsidRDefault="00330941" w:rsidP="00571E18"/>
          <w:p w:rsidR="004E5351" w:rsidRPr="00317FCA" w:rsidRDefault="004E5351" w:rsidP="00571E18"/>
        </w:tc>
      </w:tr>
    </w:tbl>
    <w:p w:rsidR="004E5351" w:rsidRPr="00317FCA" w:rsidRDefault="00BF47CF" w:rsidP="004E5351">
      <w:pPr>
        <w:rPr>
          <w:b/>
          <w:bCs/>
          <w:sz w:val="28"/>
          <w:szCs w:val="28"/>
          <w:u w:val="single"/>
        </w:rPr>
      </w:pPr>
      <w:r w:rsidRPr="00317FCA">
        <w:rPr>
          <w:b/>
          <w:bCs/>
          <w:sz w:val="28"/>
          <w:szCs w:val="28"/>
          <w:u w:val="single"/>
        </w:rPr>
        <w:lastRenderedPageBreak/>
        <w:t>PHASE</w:t>
      </w:r>
      <w:r w:rsidR="004E5351" w:rsidRPr="00317FCA">
        <w:rPr>
          <w:b/>
          <w:bCs/>
          <w:sz w:val="28"/>
          <w:szCs w:val="28"/>
          <w:u w:val="single"/>
        </w:rPr>
        <w:t>2</w:t>
      </w:r>
    </w:p>
    <w:p w:rsidR="004E5351" w:rsidRPr="00317FCA" w:rsidRDefault="004E5351" w:rsidP="004E5351">
      <w:pPr>
        <w:rPr>
          <w:b/>
          <w:bCs/>
          <w:sz w:val="28"/>
          <w:szCs w:val="28"/>
          <w:u w:val="single"/>
        </w:rPr>
      </w:pPr>
    </w:p>
    <w:p w:rsidR="000F0CC3" w:rsidRPr="00317FCA" w:rsidRDefault="000F0CC3" w:rsidP="00923B52">
      <w:pPr>
        <w:rPr>
          <w:b/>
          <w:bCs/>
          <w:sz w:val="28"/>
          <w:szCs w:val="28"/>
          <w:u w:val="single"/>
        </w:rPr>
      </w:pPr>
      <w:r w:rsidRPr="00317FCA">
        <w:rPr>
          <w:b/>
          <w:bCs/>
          <w:sz w:val="28"/>
          <w:szCs w:val="28"/>
          <w:u w:val="single"/>
        </w:rPr>
        <w:t>3.1.1</w:t>
      </w:r>
      <w:r w:rsidR="004727EF" w:rsidRPr="00317FCA">
        <w:rPr>
          <w:b/>
          <w:bCs/>
          <w:sz w:val="28"/>
          <w:szCs w:val="28"/>
          <w:u w:val="single"/>
        </w:rPr>
        <w:t>Activity Diagram</w:t>
      </w:r>
    </w:p>
    <w:p w:rsidR="004E5351" w:rsidRPr="00317FCA" w:rsidRDefault="004505DD" w:rsidP="00571E18">
      <w:pPr>
        <w:pStyle w:val="1"/>
        <w:tabs>
          <w:tab w:val="left" w:pos="623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pict>
          <v:shape id="_x0000_i1025" type="#_x0000_t75" style="width:337.5pt;height:305.25pt">
            <v:imagedata r:id="rId9" o:title="login"/>
          </v:shape>
        </w:pict>
      </w:r>
    </w:p>
    <w:p w:rsidR="00571E18" w:rsidRPr="00317FCA" w:rsidRDefault="009B5B29" w:rsidP="00317FCA">
      <w:pPr>
        <w:pStyle w:val="1"/>
        <w:tabs>
          <w:tab w:val="left" w:pos="6230"/>
        </w:tabs>
        <w:rPr>
          <w:rFonts w:asciiTheme="minorHAnsi" w:hAnsiTheme="minorHAnsi"/>
          <w:szCs w:val="28"/>
        </w:rPr>
      </w:pPr>
      <w:r w:rsidRPr="00317FCA">
        <w:rPr>
          <w:rFonts w:asciiTheme="minorHAnsi" w:hAnsiTheme="minorHAnsi"/>
          <w:szCs w:val="28"/>
        </w:rPr>
        <w:t xml:space="preserve">login </w:t>
      </w:r>
    </w:p>
    <w:p w:rsidR="004E5351" w:rsidRPr="00317FCA" w:rsidRDefault="004E5351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571E18" w:rsidRPr="00317FCA" w:rsidRDefault="00B74D6E" w:rsidP="00571E18">
      <w:pPr>
        <w:pStyle w:val="1"/>
        <w:tabs>
          <w:tab w:val="left" w:pos="6230"/>
        </w:tabs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26" type="#_x0000_t75" style="width:311.25pt;height:214.5pt">
            <v:imagedata r:id="rId10" o:title="logout"/>
          </v:shape>
        </w:pict>
      </w:r>
    </w:p>
    <w:p w:rsidR="004E5351" w:rsidRPr="00317FCA" w:rsidRDefault="00317FCA" w:rsidP="00317F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LOGOUT </w:t>
      </w:r>
    </w:p>
    <w:p w:rsidR="009B5B29" w:rsidRPr="00317FCA" w:rsidRDefault="004505DD" w:rsidP="009B5B29">
      <w:r>
        <w:lastRenderedPageBreak/>
        <w:pict>
          <v:shape id="_x0000_i1027" type="#_x0000_t75" style="width:360.75pt;height:300pt">
            <v:imagedata r:id="rId11" o:title="confirm customer"/>
          </v:shape>
        </w:pict>
      </w:r>
    </w:p>
    <w:p w:rsidR="009B5B29" w:rsidRPr="00317FCA" w:rsidRDefault="009B5B29" w:rsidP="009B5B29">
      <w:pPr>
        <w:rPr>
          <w:b/>
          <w:bCs/>
          <w:color w:val="000000" w:themeColor="text1"/>
          <w:sz w:val="28"/>
          <w:szCs w:val="28"/>
        </w:rPr>
      </w:pPr>
      <w:r w:rsidRPr="00317FCA">
        <w:rPr>
          <w:b/>
          <w:bCs/>
          <w:color w:val="000000" w:themeColor="text1"/>
          <w:sz w:val="28"/>
          <w:szCs w:val="28"/>
        </w:rPr>
        <w:t>Confirm client</w:t>
      </w:r>
      <w:r w:rsidR="00FB31A7" w:rsidRPr="00317FCA">
        <w:rPr>
          <w:b/>
          <w:bCs/>
          <w:color w:val="000000" w:themeColor="text1"/>
          <w:sz w:val="28"/>
          <w:szCs w:val="28"/>
        </w:rPr>
        <w:t xml:space="preserve"> and confirm new client for</w:t>
      </w:r>
      <w:r w:rsidRPr="00317FCA">
        <w:rPr>
          <w:b/>
          <w:bCs/>
          <w:color w:val="000000" w:themeColor="text1"/>
          <w:sz w:val="28"/>
          <w:szCs w:val="28"/>
        </w:rPr>
        <w:t xml:space="preserve"> activity diagram </w:t>
      </w:r>
    </w:p>
    <w:p w:rsidR="006F6426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pict>
          <v:shape id="_x0000_i1028" type="#_x0000_t75" style="width:363.75pt;height:314.25pt">
            <v:imagedata r:id="rId12" o:title="close account"/>
          </v:shape>
        </w:pict>
      </w:r>
    </w:p>
    <w:p w:rsidR="009B5B29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close account for</w:t>
      </w:r>
      <w:r w:rsidR="009B5B29" w:rsidRPr="00317FCA">
        <w:rPr>
          <w:color w:val="auto"/>
          <w:sz w:val="28"/>
          <w:szCs w:val="28"/>
        </w:rPr>
        <w:t xml:space="preserve"> activity diagram</w:t>
      </w:r>
    </w:p>
    <w:p w:rsidR="006F6426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lastRenderedPageBreak/>
        <w:pict>
          <v:shape id="_x0000_i1029" type="#_x0000_t75" style="width:339pt;height:309.75pt">
            <v:imagedata r:id="rId13" o:title="update"/>
          </v:shape>
        </w:pict>
      </w:r>
    </w:p>
    <w:p w:rsidR="00FB31A7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update client details for activity diagram</w:t>
      </w:r>
    </w:p>
    <w:p w:rsidR="005F6603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pict>
          <v:shape id="_x0000_i1030" type="#_x0000_t75" style="width:363.75pt;height:316.5pt">
            <v:imagedata r:id="rId14" o:title="display client activity"/>
          </v:shape>
        </w:pict>
      </w:r>
    </w:p>
    <w:p w:rsidR="005F6603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display client activity for activity diagram</w:t>
      </w:r>
    </w:p>
    <w:p w:rsidR="005F6603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lastRenderedPageBreak/>
        <w:pict>
          <v:shape id="_x0000_i1031" type="#_x0000_t75" style="width:348.75pt;height:213.75pt">
            <v:imagedata r:id="rId15" o:title="check account balance"/>
          </v:shape>
        </w:pict>
      </w:r>
    </w:p>
    <w:p w:rsidR="005F6603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checking account for activity diagram</w:t>
      </w:r>
    </w:p>
    <w:p w:rsidR="005F6603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pict>
          <v:shape id="_x0000_i1032" type="#_x0000_t75" style="width:375.75pt;height:378.75pt">
            <v:imagedata r:id="rId16" o:title="change currency"/>
          </v:shape>
        </w:pict>
      </w:r>
    </w:p>
    <w:p w:rsidR="005F6603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exchange currency for activity diagram</w:t>
      </w:r>
    </w:p>
    <w:p w:rsidR="005F6603" w:rsidRPr="00317FCA" w:rsidRDefault="00B74D6E" w:rsidP="002A70DA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lastRenderedPageBreak/>
        <w:pict>
          <v:shape id="_x0000_i1033" type="#_x0000_t75" style="width:345.75pt;height:329.25pt">
            <v:imagedata r:id="rId17" o:title="transfer money"/>
          </v:shape>
        </w:pict>
      </w:r>
    </w:p>
    <w:p w:rsidR="00FB31A7" w:rsidRPr="00317FCA" w:rsidRDefault="00FB31A7" w:rsidP="002A70DA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money transfer for activity diagram</w:t>
      </w:r>
    </w:p>
    <w:p w:rsidR="005F6603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pict>
          <v:shape id="_x0000_i1034" type="#_x0000_t75" style="width:353.25pt;height:304.5pt">
            <v:imagedata r:id="rId18" o:title="pay bills"/>
          </v:shape>
        </w:pict>
      </w:r>
    </w:p>
    <w:p w:rsidR="002A70DA" w:rsidRPr="00317FCA" w:rsidRDefault="00FB31A7" w:rsidP="00571E18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bill payment for activity diagram</w:t>
      </w:r>
    </w:p>
    <w:p w:rsidR="002A70DA" w:rsidRPr="00317FCA" w:rsidRDefault="00B74D6E" w:rsidP="00571E18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lastRenderedPageBreak/>
        <w:pict>
          <v:shape id="_x0000_i1035" type="#_x0000_t75" style="width:363pt;height:327.75pt">
            <v:imagedata r:id="rId19" o:title="money invesment"/>
          </v:shape>
        </w:pict>
      </w:r>
    </w:p>
    <w:p w:rsidR="002A70DA" w:rsidRPr="00317FCA" w:rsidRDefault="004A2543" w:rsidP="004A2543">
      <w:pPr>
        <w:pStyle w:val="31"/>
        <w:rPr>
          <w:color w:val="auto"/>
          <w:sz w:val="28"/>
          <w:szCs w:val="28"/>
        </w:rPr>
      </w:pPr>
      <w:r w:rsidRPr="00317FCA">
        <w:rPr>
          <w:color w:val="auto"/>
          <w:sz w:val="28"/>
          <w:szCs w:val="28"/>
        </w:rPr>
        <w:t>investment for activity diagram</w:t>
      </w:r>
    </w:p>
    <w:p w:rsidR="004A2543" w:rsidRPr="00317FCA" w:rsidRDefault="004A2543" w:rsidP="004A2543">
      <w:pPr>
        <w:pStyle w:val="31"/>
        <w:rPr>
          <w:color w:val="auto"/>
          <w:sz w:val="28"/>
          <w:szCs w:val="28"/>
        </w:rPr>
      </w:pPr>
    </w:p>
    <w:p w:rsidR="00571E18" w:rsidRPr="00317FCA" w:rsidRDefault="00F15234" w:rsidP="00571E18">
      <w:pPr>
        <w:pStyle w:val="31"/>
        <w:rPr>
          <w:color w:val="auto"/>
          <w:sz w:val="28"/>
          <w:szCs w:val="28"/>
          <w:u w:val="single"/>
        </w:rPr>
      </w:pPr>
      <w:r w:rsidRPr="00317FCA">
        <w:rPr>
          <w:color w:val="auto"/>
          <w:sz w:val="28"/>
          <w:szCs w:val="28"/>
          <w:u w:val="single"/>
        </w:rPr>
        <w:t>3.1.2</w:t>
      </w:r>
      <w:r w:rsidR="00571E18" w:rsidRPr="00317FCA">
        <w:rPr>
          <w:color w:val="auto"/>
          <w:sz w:val="28"/>
          <w:szCs w:val="28"/>
          <w:u w:val="single"/>
        </w:rPr>
        <w:t>EVENT LIST</w:t>
      </w:r>
      <w:r w:rsidR="00317FCA">
        <w:rPr>
          <w:color w:val="auto"/>
          <w:sz w:val="28"/>
          <w:szCs w:val="28"/>
          <w:u w:val="single"/>
        </w:rPr>
        <w:t>'S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Login to the system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Logout of the system</w:t>
      </w:r>
    </w:p>
    <w:p w:rsidR="00571E18" w:rsidRPr="00317FCA" w:rsidRDefault="003B3B3A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Confirm</w:t>
      </w:r>
      <w:r w:rsidR="00CB6249" w:rsidRPr="00317FCA">
        <w:rPr>
          <w:rFonts w:cstheme="majorBidi"/>
          <w:sz w:val="24"/>
          <w:szCs w:val="24"/>
        </w:rPr>
        <w:t xml:space="preserve"> an exist</w:t>
      </w:r>
      <w:r w:rsidR="00571E18" w:rsidRPr="00317FCA">
        <w:rPr>
          <w:rFonts w:cstheme="majorBidi"/>
          <w:sz w:val="24"/>
          <w:szCs w:val="24"/>
        </w:rPr>
        <w:t xml:space="preserve"> client</w:t>
      </w:r>
    </w:p>
    <w:p w:rsidR="00571E18" w:rsidRPr="00317FCA" w:rsidRDefault="003B3B3A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Confirm</w:t>
      </w:r>
      <w:r w:rsidR="00571E18" w:rsidRPr="00317FCA">
        <w:rPr>
          <w:rFonts w:cstheme="majorBidi"/>
          <w:sz w:val="24"/>
          <w:szCs w:val="24"/>
        </w:rPr>
        <w:t xml:space="preserve"> new client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close account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Update client details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 xml:space="preserve">Display client  activities 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Checking account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 xml:space="preserve">exchange currency 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 xml:space="preserve">money transfer  </w:t>
      </w:r>
    </w:p>
    <w:p w:rsidR="00571E18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>Bill payments online</w:t>
      </w:r>
    </w:p>
    <w:p w:rsidR="004A2543" w:rsidRPr="00317FCA" w:rsidRDefault="00571E18" w:rsidP="000A29EA">
      <w:pPr>
        <w:pStyle w:val="afff3"/>
        <w:numPr>
          <w:ilvl w:val="0"/>
          <w:numId w:val="30"/>
        </w:numPr>
        <w:pBdr>
          <w:bar w:val="single" w:sz="8" w:color="404040" w:themeColor="text1" w:themeTint="BF"/>
        </w:pBdr>
        <w:spacing w:after="200" w:line="360" w:lineRule="auto"/>
        <w:jc w:val="both"/>
        <w:rPr>
          <w:rFonts w:cstheme="majorBidi"/>
          <w:sz w:val="24"/>
          <w:szCs w:val="24"/>
        </w:rPr>
      </w:pPr>
      <w:r w:rsidRPr="00317FCA">
        <w:rPr>
          <w:rFonts w:cstheme="majorBidi"/>
          <w:sz w:val="24"/>
          <w:szCs w:val="24"/>
        </w:rPr>
        <w:t xml:space="preserve">Investment </w:t>
      </w:r>
    </w:p>
    <w:p w:rsidR="00571E18" w:rsidRPr="00317FCA" w:rsidRDefault="00571E18" w:rsidP="00571E18">
      <w:pPr>
        <w:jc w:val="right"/>
      </w:pPr>
    </w:p>
    <w:p w:rsidR="00571E18" w:rsidRPr="00317FCA" w:rsidRDefault="00571E18" w:rsidP="00571E18"/>
    <w:p w:rsidR="004A2543" w:rsidRPr="00317FCA" w:rsidRDefault="004A2543" w:rsidP="004A2543">
      <w:pPr>
        <w:pStyle w:val="31"/>
        <w:rPr>
          <w:color w:val="auto"/>
          <w:sz w:val="28"/>
          <w:szCs w:val="28"/>
          <w:u w:val="single"/>
        </w:rPr>
      </w:pPr>
      <w:r w:rsidRPr="00317FCA">
        <w:rPr>
          <w:color w:val="auto"/>
          <w:sz w:val="28"/>
          <w:szCs w:val="28"/>
          <w:u w:val="single"/>
        </w:rPr>
        <w:lastRenderedPageBreak/>
        <w:t>3.1.3Event Table</w:t>
      </w:r>
    </w:p>
    <w:p w:rsidR="00571E18" w:rsidRPr="00317FCA" w:rsidRDefault="00571E18" w:rsidP="00571E18"/>
    <w:tbl>
      <w:tblPr>
        <w:tblStyle w:val="GridTable1Light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91"/>
        <w:gridCol w:w="1213"/>
        <w:gridCol w:w="1301"/>
        <w:gridCol w:w="1189"/>
        <w:gridCol w:w="1264"/>
      </w:tblGrid>
      <w:tr w:rsidR="00571E18" w:rsidRPr="00317FCA" w:rsidTr="00593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0A29EA" w:rsidP="000A29E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Event</w:t>
            </w:r>
          </w:p>
        </w:tc>
        <w:tc>
          <w:tcPr>
            <w:tcW w:w="1491" w:type="dxa"/>
          </w:tcPr>
          <w:p w:rsidR="00571E18" w:rsidRPr="00317FCA" w:rsidRDefault="000A29EA" w:rsidP="000A29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17FCA">
              <w:rPr>
                <w:sz w:val="24"/>
                <w:szCs w:val="24"/>
              </w:rPr>
              <w:t>Triggers</w:t>
            </w:r>
          </w:p>
        </w:tc>
        <w:tc>
          <w:tcPr>
            <w:tcW w:w="1213" w:type="dxa"/>
          </w:tcPr>
          <w:p w:rsidR="00571E18" w:rsidRPr="00317FCA" w:rsidRDefault="000A29EA" w:rsidP="000A29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Sources</w:t>
            </w:r>
          </w:p>
        </w:tc>
        <w:tc>
          <w:tcPr>
            <w:tcW w:w="1301" w:type="dxa"/>
          </w:tcPr>
          <w:p w:rsidR="00571E18" w:rsidRPr="00317FCA" w:rsidRDefault="00571E18" w:rsidP="000A29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 Case</w:t>
            </w:r>
            <w:r w:rsidR="000A29EA" w:rsidRPr="00317FCA">
              <w:rPr>
                <w:sz w:val="24"/>
                <w:szCs w:val="24"/>
              </w:rPr>
              <w:t>s</w:t>
            </w:r>
          </w:p>
        </w:tc>
        <w:tc>
          <w:tcPr>
            <w:tcW w:w="1189" w:type="dxa"/>
          </w:tcPr>
          <w:p w:rsidR="00571E18" w:rsidRPr="00317FCA" w:rsidRDefault="00571E18" w:rsidP="000A29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Response</w:t>
            </w:r>
            <w:r w:rsidR="000A29EA" w:rsidRPr="00317FCA">
              <w:rPr>
                <w:sz w:val="24"/>
                <w:szCs w:val="24"/>
              </w:rPr>
              <w:t>s</w:t>
            </w:r>
          </w:p>
        </w:tc>
        <w:tc>
          <w:tcPr>
            <w:tcW w:w="1264" w:type="dxa"/>
          </w:tcPr>
          <w:p w:rsidR="00571E18" w:rsidRPr="00317FCA" w:rsidRDefault="00571E18" w:rsidP="000A29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Destination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Login</w:t>
            </w:r>
          </w:p>
        </w:tc>
        <w:tc>
          <w:tcPr>
            <w:tcW w:w="1491" w:type="dxa"/>
          </w:tcPr>
          <w:p w:rsidR="00571E18" w:rsidRPr="00317FCA" w:rsidRDefault="000A29EA" w:rsidP="00593D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 "Login"</w:t>
            </w:r>
            <w:r w:rsidR="00571E18" w:rsidRPr="00317FC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client, </w:t>
            </w:r>
            <w:r w:rsidR="00761634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service 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Logging into the system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Display homepage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client, </w:t>
            </w:r>
            <w:r w:rsidR="00761634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service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Logout</w:t>
            </w:r>
          </w:p>
        </w:tc>
        <w:tc>
          <w:tcPr>
            <w:tcW w:w="1491" w:type="dxa"/>
          </w:tcPr>
          <w:p w:rsidR="00571E18" w:rsidRPr="00317FCA" w:rsidRDefault="000A29EA" w:rsidP="000A29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clicks "Logout"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client, </w:t>
            </w:r>
            <w:r w:rsidR="00761634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service 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Logging out of the system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Display login page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client, </w:t>
            </w:r>
            <w:r w:rsidR="00761634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service 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3B3B3A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Confirm</w:t>
            </w:r>
            <w:r w:rsidR="00571E18" w:rsidRPr="00317FCA">
              <w:rPr>
                <w:sz w:val="24"/>
                <w:szCs w:val="24"/>
              </w:rPr>
              <w:t xml:space="preserve"> existing client</w:t>
            </w: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Sign up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manager</w:t>
            </w:r>
          </w:p>
        </w:tc>
        <w:tc>
          <w:tcPr>
            <w:tcW w:w="1301" w:type="dxa"/>
          </w:tcPr>
          <w:p w:rsidR="00571E18" w:rsidRPr="00317FCA" w:rsidRDefault="003D67CA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Confirm </w:t>
            </w:r>
            <w:r w:rsidR="00571E18" w:rsidRPr="00317FCA">
              <w:rPr>
                <w:sz w:val="24"/>
                <w:szCs w:val="24"/>
              </w:rPr>
              <w:t xml:space="preserve"> client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  <w:proofErr w:type="spellStart"/>
            <w:r w:rsidRPr="00317FCA">
              <w:rPr>
                <w:sz w:val="24"/>
                <w:szCs w:val="24"/>
              </w:rPr>
              <w:t>detalis</w:t>
            </w:r>
            <w:proofErr w:type="spellEnd"/>
          </w:p>
        </w:tc>
        <w:tc>
          <w:tcPr>
            <w:tcW w:w="1264" w:type="dxa"/>
          </w:tcPr>
          <w:p w:rsidR="00571E18" w:rsidRPr="00317FCA" w:rsidRDefault="00761634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  <w:r w:rsidR="00571E18" w:rsidRPr="00317FCA">
              <w:rPr>
                <w:sz w:val="24"/>
                <w:szCs w:val="24"/>
              </w:rPr>
              <w:t xml:space="preserve"> service 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3B3B3A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Confirm</w:t>
            </w:r>
            <w:r w:rsidR="00571E18" w:rsidRPr="00317FCA">
              <w:rPr>
                <w:sz w:val="24"/>
                <w:szCs w:val="24"/>
              </w:rPr>
              <w:t xml:space="preserve"> new client</w:t>
            </w: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Sign up</w:t>
            </w:r>
          </w:p>
        </w:tc>
        <w:tc>
          <w:tcPr>
            <w:tcW w:w="1213" w:type="dxa"/>
          </w:tcPr>
          <w:p w:rsidR="00571E18" w:rsidRPr="00317FCA" w:rsidRDefault="00761634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  <w:r w:rsidR="00571E18" w:rsidRPr="00317FCA">
              <w:rPr>
                <w:sz w:val="24"/>
                <w:szCs w:val="24"/>
              </w:rPr>
              <w:t xml:space="preserve"> service  </w:t>
            </w:r>
          </w:p>
        </w:tc>
        <w:tc>
          <w:tcPr>
            <w:tcW w:w="1301" w:type="dxa"/>
          </w:tcPr>
          <w:p w:rsidR="00571E18" w:rsidRPr="00317FCA" w:rsidRDefault="003D67CA" w:rsidP="003D67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Confirm new </w:t>
            </w:r>
            <w:r w:rsidR="00571E18" w:rsidRPr="00317FCA">
              <w:rPr>
                <w:sz w:val="24"/>
                <w:szCs w:val="24"/>
              </w:rPr>
              <w:t xml:space="preserve">client 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details (name, account no. </w:t>
            </w:r>
            <w:proofErr w:type="spellStart"/>
            <w:r w:rsidRPr="00317FCA">
              <w:rPr>
                <w:sz w:val="24"/>
                <w:szCs w:val="24"/>
              </w:rPr>
              <w:t>etc</w:t>
            </w:r>
            <w:proofErr w:type="spellEnd"/>
            <w:r w:rsidRPr="00317FCA">
              <w:rPr>
                <w:sz w:val="24"/>
                <w:szCs w:val="24"/>
              </w:rPr>
              <w:t>)</w:t>
            </w:r>
          </w:p>
        </w:tc>
        <w:tc>
          <w:tcPr>
            <w:tcW w:w="1264" w:type="dxa"/>
          </w:tcPr>
          <w:p w:rsidR="00571E18" w:rsidRPr="00317FCA" w:rsidRDefault="00761634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  <w:r w:rsidR="00571E18" w:rsidRPr="00317FCA">
              <w:rPr>
                <w:sz w:val="24"/>
                <w:szCs w:val="24"/>
              </w:rPr>
              <w:t xml:space="preserve"> service  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Close account</w:t>
            </w: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 "close account"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Closing account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Show client closing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Update client details</w:t>
            </w: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Search “client details”</w:t>
            </w:r>
          </w:p>
        </w:tc>
        <w:tc>
          <w:tcPr>
            <w:tcW w:w="1213" w:type="dxa"/>
          </w:tcPr>
          <w:p w:rsidR="00571E18" w:rsidRPr="00317FCA" w:rsidRDefault="00761634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  <w:r w:rsidR="00571E18" w:rsidRPr="00317FCA">
              <w:rPr>
                <w:sz w:val="24"/>
                <w:szCs w:val="24"/>
              </w:rPr>
              <w:t xml:space="preserve"> service, clients  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Updating client details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Updated client details </w:t>
            </w:r>
          </w:p>
        </w:tc>
        <w:tc>
          <w:tcPr>
            <w:tcW w:w="1264" w:type="dxa"/>
          </w:tcPr>
          <w:p w:rsidR="00571E18" w:rsidRPr="00317FCA" w:rsidRDefault="00761634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  <w:r w:rsidR="00571E18" w:rsidRPr="00317FCA">
              <w:rPr>
                <w:sz w:val="24"/>
                <w:szCs w:val="24"/>
              </w:rPr>
              <w:t xml:space="preserve"> service 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Display client  activities </w:t>
            </w:r>
          </w:p>
        </w:tc>
        <w:tc>
          <w:tcPr>
            <w:tcW w:w="1491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6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clicks“</w:t>
            </w:r>
            <w:r w:rsidRPr="00317FCA">
              <w:rPr>
                <w:rFonts w:cstheme="majorBidi"/>
                <w:sz w:val="24"/>
                <w:szCs w:val="24"/>
              </w:rPr>
              <w:t xml:space="preserve"> client </w:t>
            </w:r>
            <w:r w:rsidRPr="00317FCA">
              <w:rPr>
                <w:rFonts w:cstheme="majorBidi"/>
                <w:sz w:val="24"/>
                <w:szCs w:val="24"/>
              </w:rPr>
              <w:lastRenderedPageBreak/>
              <w:t xml:space="preserve">activities  </w:t>
            </w:r>
          </w:p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”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Viewing client activities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activities details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Checking account</w:t>
            </w:r>
          </w:p>
          <w:p w:rsidR="00571E18" w:rsidRPr="00317FCA" w:rsidRDefault="00571E18" w:rsidP="00593DE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clicks “check account”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Checking accounts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Checking amount 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exchange currency </w:t>
            </w:r>
          </w:p>
          <w:p w:rsidR="00571E18" w:rsidRPr="00317FCA" w:rsidRDefault="00571E18" w:rsidP="00593DE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clicks “exchange currency ”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Exchanging currency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Exchange rate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Money transfer</w:t>
            </w:r>
          </w:p>
          <w:p w:rsidR="00571E18" w:rsidRPr="00317FCA" w:rsidRDefault="00571E18" w:rsidP="00593D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Client clicks “money transfer”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Transferring money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Enter account number and amount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Bill payments</w:t>
            </w: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17FCA">
              <w:rPr>
                <w:sz w:val="24"/>
                <w:szCs w:val="24"/>
              </w:rPr>
              <w:t>Client clicks  "bill payments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Bill payments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Bill details and amount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71E18" w:rsidRPr="00317FCA" w:rsidTr="00593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1E18" w:rsidRPr="00317FCA" w:rsidRDefault="00571E18" w:rsidP="007C771F">
            <w:pPr>
              <w:pStyle w:val="afff3"/>
              <w:numPr>
                <w:ilvl w:val="0"/>
                <w:numId w:val="1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Investment </w:t>
            </w:r>
          </w:p>
          <w:p w:rsidR="00571E18" w:rsidRPr="00317FCA" w:rsidRDefault="00571E18" w:rsidP="00593DE9">
            <w:pPr>
              <w:spacing w:line="360" w:lineRule="auto"/>
              <w:ind w:left="36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49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clicks "investment</w:t>
            </w:r>
          </w:p>
        </w:tc>
        <w:tc>
          <w:tcPr>
            <w:tcW w:w="1213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  <w:tc>
          <w:tcPr>
            <w:tcW w:w="1301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investments</w:t>
            </w:r>
          </w:p>
        </w:tc>
        <w:tc>
          <w:tcPr>
            <w:tcW w:w="1189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Investments details </w:t>
            </w:r>
          </w:p>
        </w:tc>
        <w:tc>
          <w:tcPr>
            <w:tcW w:w="1264" w:type="dxa"/>
          </w:tcPr>
          <w:p w:rsidR="00571E18" w:rsidRPr="00317FCA" w:rsidRDefault="00571E18" w:rsidP="00593DE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</w:tr>
    </w:tbl>
    <w:p w:rsidR="00571E18" w:rsidRPr="00317FCA" w:rsidRDefault="00571E18" w:rsidP="00571E18"/>
    <w:p w:rsidR="003D67CA" w:rsidRPr="00317FCA" w:rsidRDefault="003D67CA" w:rsidP="00571E18"/>
    <w:p w:rsidR="003D67CA" w:rsidRPr="00317FCA" w:rsidRDefault="003D67CA" w:rsidP="00571E18"/>
    <w:p w:rsidR="003D67CA" w:rsidRPr="00317FCA" w:rsidRDefault="003D67CA" w:rsidP="00571E18"/>
    <w:p w:rsidR="003D67CA" w:rsidRPr="00317FCA" w:rsidRDefault="003D67CA" w:rsidP="00571E18"/>
    <w:p w:rsidR="003D67CA" w:rsidRPr="00317FCA" w:rsidRDefault="003D67CA" w:rsidP="00571E18">
      <w:pPr>
        <w:rPr>
          <w:rtl/>
        </w:rPr>
      </w:pPr>
    </w:p>
    <w:p w:rsidR="004A2543" w:rsidRPr="00317FCA" w:rsidRDefault="004A2543" w:rsidP="003D67CA">
      <w:pPr>
        <w:pStyle w:val="31"/>
        <w:rPr>
          <w:color w:val="auto"/>
          <w:sz w:val="28"/>
          <w:szCs w:val="28"/>
          <w:u w:val="single"/>
        </w:rPr>
      </w:pPr>
    </w:p>
    <w:p w:rsidR="004A2543" w:rsidRPr="00317FCA" w:rsidRDefault="004A2543" w:rsidP="003D67CA">
      <w:pPr>
        <w:pStyle w:val="31"/>
        <w:rPr>
          <w:color w:val="auto"/>
          <w:sz w:val="28"/>
          <w:szCs w:val="28"/>
          <w:u w:val="single"/>
        </w:rPr>
      </w:pPr>
    </w:p>
    <w:p w:rsidR="004A2543" w:rsidRPr="00317FCA" w:rsidRDefault="004A2543" w:rsidP="003D67CA">
      <w:pPr>
        <w:pStyle w:val="31"/>
        <w:rPr>
          <w:color w:val="auto"/>
          <w:sz w:val="28"/>
          <w:szCs w:val="28"/>
          <w:u w:val="single"/>
        </w:rPr>
      </w:pPr>
    </w:p>
    <w:p w:rsidR="004A2543" w:rsidRPr="00317FCA" w:rsidRDefault="004A2543" w:rsidP="003D67CA">
      <w:pPr>
        <w:pStyle w:val="31"/>
        <w:rPr>
          <w:color w:val="auto"/>
          <w:sz w:val="28"/>
          <w:szCs w:val="28"/>
          <w:u w:val="single"/>
        </w:rPr>
      </w:pPr>
    </w:p>
    <w:p w:rsidR="003D67CA" w:rsidRPr="00317FCA" w:rsidRDefault="004A2543" w:rsidP="003D67CA">
      <w:pPr>
        <w:pStyle w:val="31"/>
        <w:rPr>
          <w:color w:val="auto"/>
          <w:sz w:val="28"/>
          <w:szCs w:val="28"/>
          <w:u w:val="single"/>
        </w:rPr>
      </w:pPr>
      <w:r w:rsidRPr="00317FCA">
        <w:rPr>
          <w:color w:val="auto"/>
          <w:sz w:val="28"/>
          <w:szCs w:val="28"/>
          <w:u w:val="single"/>
        </w:rPr>
        <w:lastRenderedPageBreak/>
        <w:t>3.1.4</w:t>
      </w:r>
      <w:r w:rsidR="003D67CA" w:rsidRPr="00317FCA">
        <w:rPr>
          <w:color w:val="auto"/>
          <w:sz w:val="28"/>
          <w:szCs w:val="28"/>
          <w:u w:val="single"/>
        </w:rPr>
        <w:t>Use case</w:t>
      </w:r>
      <w:r w:rsidR="00F15234" w:rsidRPr="00317FCA">
        <w:rPr>
          <w:color w:val="auto"/>
          <w:sz w:val="28"/>
          <w:szCs w:val="28"/>
          <w:u w:val="single"/>
        </w:rPr>
        <w:t xml:space="preserve"> diagram</w:t>
      </w:r>
    </w:p>
    <w:p w:rsidR="003D67CA" w:rsidRPr="00317FCA" w:rsidRDefault="003D67CA" w:rsidP="003D67CA">
      <w:pPr>
        <w:jc w:val="right"/>
      </w:pPr>
    </w:p>
    <w:p w:rsidR="003D67CA" w:rsidRPr="00317FCA" w:rsidRDefault="00923B52" w:rsidP="004505DD">
      <w:r>
        <w:pict>
          <v:shape id="_x0000_i1040" type="#_x0000_t75" style="width:468pt;height:290.25pt">
            <v:imagedata r:id="rId20" o:title="Use Case Diagram1"/>
          </v:shape>
        </w:pict>
      </w:r>
    </w:p>
    <w:p w:rsidR="003D67CA" w:rsidRPr="00317FCA" w:rsidRDefault="003D67CA" w:rsidP="003D67CA">
      <w:pPr>
        <w:jc w:val="right"/>
      </w:pPr>
    </w:p>
    <w:p w:rsidR="003D67CA" w:rsidRPr="00317FCA" w:rsidRDefault="003D67CA" w:rsidP="003D67CA">
      <w:pPr>
        <w:jc w:val="right"/>
      </w:pPr>
    </w:p>
    <w:p w:rsidR="003D67CA" w:rsidRPr="00317FCA" w:rsidRDefault="003D67CA" w:rsidP="003D67CA">
      <w:pPr>
        <w:jc w:val="right"/>
      </w:pPr>
    </w:p>
    <w:p w:rsidR="003D67CA" w:rsidRPr="00317FCA" w:rsidRDefault="00B74D6E" w:rsidP="003D67CA">
      <w:pPr>
        <w:pStyle w:val="31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pict>
          <v:shape id="_x0000_i1036" type="#_x0000_t75" style="width:304.5pt;height:255pt">
            <v:imagedata r:id="rId21" o:title="client service partial use case"/>
          </v:shape>
        </w:pict>
      </w:r>
    </w:p>
    <w:p w:rsidR="004847CA" w:rsidRPr="00317FCA" w:rsidRDefault="004847CA" w:rsidP="003D67CA">
      <w:pPr>
        <w:pStyle w:val="31"/>
        <w:rPr>
          <w:color w:val="auto"/>
          <w:sz w:val="28"/>
          <w:szCs w:val="28"/>
        </w:rPr>
      </w:pPr>
    </w:p>
    <w:p w:rsidR="00571E18" w:rsidRPr="00317FCA" w:rsidRDefault="004847CA" w:rsidP="004847CA">
      <w:pPr>
        <w:rPr>
          <w:b/>
          <w:bCs/>
          <w:sz w:val="28"/>
          <w:szCs w:val="28"/>
        </w:rPr>
      </w:pPr>
      <w:r w:rsidRPr="00317FCA">
        <w:rPr>
          <w:b/>
          <w:bCs/>
          <w:sz w:val="28"/>
          <w:szCs w:val="28"/>
        </w:rPr>
        <w:t>Partial use case for new client</w:t>
      </w:r>
    </w:p>
    <w:p w:rsidR="003E4888" w:rsidRPr="00317FCA" w:rsidRDefault="00C958A5" w:rsidP="003E4888">
      <w:bookmarkStart w:id="0" w:name="_GoBack"/>
      <w:r>
        <w:lastRenderedPageBreak/>
        <w:pict>
          <v:shape id="_x0000_i1041" type="#_x0000_t75" style="width:341.25pt;height:282.75pt">
            <v:imagedata r:id="rId22" o:title="admin partial Use Case "/>
          </v:shape>
        </w:pict>
      </w:r>
      <w:bookmarkEnd w:id="0"/>
    </w:p>
    <w:p w:rsidR="003E4888" w:rsidRPr="00317FCA" w:rsidRDefault="003E4888" w:rsidP="003E4888">
      <w:pPr>
        <w:rPr>
          <w:b/>
          <w:bCs/>
          <w:sz w:val="28"/>
          <w:szCs w:val="28"/>
        </w:rPr>
      </w:pPr>
      <w:r w:rsidRPr="00317FCA">
        <w:rPr>
          <w:b/>
          <w:bCs/>
          <w:sz w:val="28"/>
          <w:szCs w:val="28"/>
        </w:rPr>
        <w:t>Partial use case for admin</w:t>
      </w:r>
    </w:p>
    <w:p w:rsidR="003B3E13" w:rsidRPr="00317FCA" w:rsidRDefault="00B74D6E" w:rsidP="00571E18">
      <w:r>
        <w:pict>
          <v:shape id="_x0000_i1037" type="#_x0000_t75" style="width:468pt;height:343.5pt">
            <v:imagedata r:id="rId23" o:title="client partial use case"/>
          </v:shape>
        </w:pict>
      </w:r>
    </w:p>
    <w:p w:rsidR="003E4888" w:rsidRPr="00317FCA" w:rsidRDefault="003E4888" w:rsidP="00571E18">
      <w:pPr>
        <w:rPr>
          <w:b/>
          <w:bCs/>
          <w:sz w:val="28"/>
          <w:szCs w:val="28"/>
          <w:rtl/>
        </w:rPr>
      </w:pPr>
      <w:r w:rsidRPr="00317FCA">
        <w:rPr>
          <w:b/>
          <w:bCs/>
          <w:sz w:val="28"/>
          <w:szCs w:val="28"/>
        </w:rPr>
        <w:t>Partial use case for client</w:t>
      </w: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3B3E13" w:rsidRPr="00317FCA" w:rsidTr="00C6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>Log</w:t>
            </w:r>
            <w:r w:rsidR="00C60F03" w:rsidRPr="00317FCA">
              <w:rPr>
                <w:color w:val="auto"/>
                <w:sz w:val="24"/>
                <w:szCs w:val="24"/>
              </w:rPr>
              <w:t>-</w:t>
            </w:r>
            <w:r w:rsidRPr="00317FCA">
              <w:rPr>
                <w:color w:val="auto"/>
                <w:sz w:val="24"/>
                <w:szCs w:val="24"/>
              </w:rPr>
              <w:t>in</w:t>
            </w:r>
          </w:p>
        </w:tc>
      </w:tr>
      <w:tr w:rsidR="003B3E13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</w:t>
            </w:r>
            <w:r w:rsidR="00C60F03"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Users logs in</w:t>
            </w:r>
            <w:r w:rsidR="003B3E13" w:rsidRPr="00317FCA">
              <w:rPr>
                <w:sz w:val="24"/>
                <w:szCs w:val="24"/>
              </w:rPr>
              <w:t>to the system</w:t>
            </w:r>
          </w:p>
        </w:tc>
      </w:tr>
      <w:tr w:rsidR="003B3E13" w:rsidRPr="00317FCA" w:rsidTr="00C60F0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C60F03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 xml:space="preserve">Trigger </w:t>
            </w:r>
            <w:r w:rsidR="003B3E13" w:rsidRPr="00317FCA">
              <w:rPr>
                <w:bCs w:val="0"/>
                <w:sz w:val="24"/>
                <w:szCs w:val="24"/>
              </w:rPr>
              <w:t>Event</w:t>
            </w:r>
            <w:r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</w:t>
            </w:r>
            <w:r w:rsidR="00C60F03" w:rsidRPr="00317FCA">
              <w:rPr>
                <w:sz w:val="24"/>
                <w:szCs w:val="24"/>
              </w:rPr>
              <w:t>s clicks "login"</w:t>
            </w:r>
            <w:r w:rsidRPr="00317FCA">
              <w:rPr>
                <w:sz w:val="24"/>
                <w:szCs w:val="24"/>
              </w:rPr>
              <w:t xml:space="preserve"> </w:t>
            </w:r>
          </w:p>
        </w:tc>
      </w:tr>
      <w:tr w:rsidR="003B3E13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Description</w:t>
            </w:r>
            <w:r w:rsidR="00C60F03"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Users must have username and password to log into the system</w:t>
            </w:r>
          </w:p>
        </w:tc>
      </w:tr>
      <w:tr w:rsidR="003B3E13" w:rsidRPr="00317FCA" w:rsidTr="00C60F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Clients </w:t>
            </w:r>
          </w:p>
        </w:tc>
      </w:tr>
      <w:tr w:rsidR="003B3E13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</w:t>
            </w:r>
            <w:r w:rsidR="00C60F03"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&lt;&lt;Include&gt;&gt; confirm client</w:t>
            </w:r>
          </w:p>
        </w:tc>
      </w:tr>
      <w:tr w:rsidR="003B3E13" w:rsidRPr="00317FCA" w:rsidTr="00C60F0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</w:t>
            </w:r>
            <w:r w:rsidR="00C60F03" w:rsidRPr="00317FCA">
              <w:rPr>
                <w:bCs w:val="0"/>
                <w:sz w:val="24"/>
                <w:szCs w:val="24"/>
              </w:rPr>
              <w:t>ition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3B3E13" w:rsidP="00225244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 must be authenticated</w:t>
            </w:r>
            <w:r w:rsidR="00225244" w:rsidRPr="00317FCA">
              <w:rPr>
                <w:sz w:val="24"/>
                <w:szCs w:val="24"/>
              </w:rPr>
              <w:t xml:space="preserve"> and know the website</w:t>
            </w:r>
          </w:p>
        </w:tc>
      </w:tr>
      <w:tr w:rsidR="003B3E13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 condition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225244" w:rsidP="00225244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Users are</w:t>
            </w:r>
            <w:r w:rsidR="003B3E13" w:rsidRPr="00317FCA">
              <w:rPr>
                <w:sz w:val="24"/>
                <w:szCs w:val="24"/>
              </w:rPr>
              <w:t xml:space="preserve"> given access to the system</w:t>
            </w:r>
            <w:r w:rsidRPr="00317FCA">
              <w:rPr>
                <w:sz w:val="24"/>
                <w:szCs w:val="24"/>
              </w:rPr>
              <w:t xml:space="preserve">  </w:t>
            </w:r>
          </w:p>
        </w:tc>
      </w:tr>
      <w:tr w:rsidR="003B3E13" w:rsidRPr="00317FCA" w:rsidTr="00C60F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0D4095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Flowing </w:t>
            </w:r>
            <w:r w:rsidR="00C60F03" w:rsidRPr="00317FCA">
              <w:rPr>
                <w:bCs w:val="0"/>
                <w:sz w:val="24"/>
                <w:szCs w:val="24"/>
              </w:rPr>
              <w:t>event</w:t>
            </w:r>
          </w:p>
        </w:tc>
        <w:tc>
          <w:tcPr>
            <w:tcW w:w="3500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3B3E13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B3E13" w:rsidRPr="00317FCA" w:rsidRDefault="003B3E1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3B3E13" w:rsidRPr="00317FCA" w:rsidRDefault="00C60F03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3B3E13" w:rsidRPr="00317FCA">
              <w:rPr>
                <w:sz w:val="24"/>
                <w:szCs w:val="24"/>
              </w:rPr>
              <w:t xml:space="preserve"> </w:t>
            </w:r>
            <w:r w:rsidR="00225244" w:rsidRPr="00317FCA">
              <w:rPr>
                <w:sz w:val="24"/>
                <w:szCs w:val="24"/>
              </w:rPr>
              <w:t xml:space="preserve">user </w:t>
            </w:r>
            <w:r w:rsidR="003B3E13" w:rsidRPr="00317FCA">
              <w:rPr>
                <w:sz w:val="24"/>
                <w:szCs w:val="24"/>
              </w:rPr>
              <w:t>connects to website</w:t>
            </w:r>
          </w:p>
          <w:p w:rsidR="003B3E13" w:rsidRPr="00317FCA" w:rsidRDefault="00C60F03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3B3E13" w:rsidRPr="00317FCA">
              <w:rPr>
                <w:sz w:val="24"/>
                <w:szCs w:val="24"/>
              </w:rPr>
              <w:t xml:space="preserve"> Enter username and password </w:t>
            </w:r>
          </w:p>
        </w:tc>
        <w:tc>
          <w:tcPr>
            <w:tcW w:w="3500" w:type="dxa"/>
            <w:hideMark/>
          </w:tcPr>
          <w:p w:rsidR="003B3E13" w:rsidRPr="00317FCA" w:rsidRDefault="00225244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1.1Display</w:t>
            </w:r>
            <w:r w:rsidR="003B3E13" w:rsidRPr="00317FCA">
              <w:rPr>
                <w:sz w:val="24"/>
                <w:szCs w:val="24"/>
              </w:rPr>
              <w:t xml:space="preserve"> log</w:t>
            </w:r>
            <w:r w:rsidRPr="00317FCA">
              <w:rPr>
                <w:sz w:val="24"/>
                <w:szCs w:val="24"/>
              </w:rPr>
              <w:t>-</w:t>
            </w:r>
            <w:r w:rsidR="003B3E13" w:rsidRPr="00317FCA">
              <w:rPr>
                <w:sz w:val="24"/>
                <w:szCs w:val="24"/>
              </w:rPr>
              <w:t>in page.</w:t>
            </w:r>
          </w:p>
          <w:p w:rsidR="003B3E13" w:rsidRPr="00317FCA" w:rsidRDefault="003B3E13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2.1verify user </w:t>
            </w:r>
          </w:p>
          <w:p w:rsidR="003B3E13" w:rsidRPr="00317FCA" w:rsidRDefault="00225244" w:rsidP="00C60F0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2.2Display</w:t>
            </w:r>
            <w:r w:rsidR="003B3E13" w:rsidRPr="00317FCA">
              <w:rPr>
                <w:sz w:val="24"/>
                <w:szCs w:val="24"/>
              </w:rPr>
              <w:t xml:space="preserve"> home page.</w:t>
            </w:r>
          </w:p>
        </w:tc>
      </w:tr>
      <w:tr w:rsidR="003B3E13" w:rsidRPr="00317FCA" w:rsidTr="00C60F0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3B3E13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</w:t>
            </w:r>
          </w:p>
        </w:tc>
        <w:tc>
          <w:tcPr>
            <w:tcW w:w="7000" w:type="dxa"/>
            <w:gridSpan w:val="2"/>
            <w:hideMark/>
          </w:tcPr>
          <w:p w:rsidR="003B3E13" w:rsidRPr="00317FCA" w:rsidRDefault="004727EF" w:rsidP="004727EF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2.1</w:t>
            </w:r>
            <w:r w:rsidR="003B3E13" w:rsidRPr="00317FCA">
              <w:rPr>
                <w:sz w:val="24"/>
                <w:szCs w:val="24"/>
              </w:rPr>
              <w:t xml:space="preserve">If username and </w:t>
            </w:r>
            <w:r w:rsidR="00761634" w:rsidRPr="00317FCA">
              <w:rPr>
                <w:sz w:val="24"/>
                <w:szCs w:val="24"/>
              </w:rPr>
              <w:t>password</w:t>
            </w:r>
            <w:r w:rsidR="00C60F03" w:rsidRPr="00317FCA">
              <w:rPr>
                <w:sz w:val="24"/>
                <w:szCs w:val="24"/>
              </w:rPr>
              <w:t xml:space="preserve"> are </w:t>
            </w:r>
            <w:proofErr w:type="spellStart"/>
            <w:r w:rsidR="00C60F03" w:rsidRPr="00317FCA">
              <w:rPr>
                <w:sz w:val="24"/>
                <w:szCs w:val="24"/>
              </w:rPr>
              <w:t>wrong,user</w:t>
            </w:r>
            <w:proofErr w:type="spellEnd"/>
            <w:r w:rsidR="00C60F03" w:rsidRPr="00317FCA">
              <w:rPr>
                <w:sz w:val="24"/>
                <w:szCs w:val="24"/>
              </w:rPr>
              <w:t xml:space="preserve"> won't be able to </w:t>
            </w:r>
            <w:r w:rsidR="003B3E13" w:rsidRPr="00317FCA">
              <w:rPr>
                <w:sz w:val="24"/>
                <w:szCs w:val="24"/>
              </w:rPr>
              <w:t xml:space="preserve"> log</w:t>
            </w:r>
            <w:r w:rsidR="00C60F03" w:rsidRPr="00317FCA">
              <w:rPr>
                <w:sz w:val="24"/>
                <w:szCs w:val="24"/>
              </w:rPr>
              <w:t>-</w:t>
            </w:r>
            <w:r w:rsidR="003B3E13" w:rsidRPr="00317FCA">
              <w:rPr>
                <w:sz w:val="24"/>
                <w:szCs w:val="24"/>
              </w:rPr>
              <w:t>in.</w:t>
            </w:r>
          </w:p>
        </w:tc>
      </w:tr>
    </w:tbl>
    <w:p w:rsidR="00CB7E30" w:rsidRPr="00317FCA" w:rsidRDefault="00F15234" w:rsidP="00F15234">
      <w:pPr>
        <w:pStyle w:val="1"/>
        <w:tabs>
          <w:tab w:val="left" w:pos="6230"/>
        </w:tabs>
        <w:ind w:firstLine="720"/>
        <w:rPr>
          <w:rFonts w:asciiTheme="minorHAnsi" w:hAnsiTheme="minorHAnsi"/>
        </w:rPr>
      </w:pPr>
      <w:r w:rsidRPr="00317FCA">
        <w:rPr>
          <w:rFonts w:asciiTheme="minorHAnsi" w:hAnsiTheme="minorHAnsi"/>
        </w:rPr>
        <w:t>3.1.5use case templatate</w:t>
      </w:r>
    </w:p>
    <w:p w:rsidR="003B3E13" w:rsidRPr="00317FCA" w:rsidRDefault="003B3E13" w:rsidP="00195A7B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CB7E30" w:rsidRPr="00317FCA" w:rsidRDefault="00CB7E30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073299" w:rsidRPr="00317FCA" w:rsidTr="00C6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>Logout</w:t>
            </w:r>
          </w:p>
        </w:tc>
      </w:tr>
      <w:tr w:rsidR="00073299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Scenarios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C60F03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 log-</w:t>
            </w:r>
            <w:r w:rsidR="00073299" w:rsidRPr="00317FCA">
              <w:rPr>
                <w:sz w:val="24"/>
                <w:szCs w:val="24"/>
              </w:rPr>
              <w:t>out of the system</w:t>
            </w:r>
          </w:p>
        </w:tc>
      </w:tr>
      <w:tr w:rsidR="00073299" w:rsidRPr="00317FCA" w:rsidTr="00C60F0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Trigger Events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</w:t>
            </w:r>
            <w:r w:rsidR="00C60F03" w:rsidRPr="00317FCA">
              <w:rPr>
                <w:sz w:val="24"/>
                <w:szCs w:val="24"/>
              </w:rPr>
              <w:t>s</w:t>
            </w:r>
            <w:r w:rsidRPr="00317FCA">
              <w:rPr>
                <w:sz w:val="24"/>
                <w:szCs w:val="24"/>
              </w:rPr>
              <w:t xml:space="preserve"> clicks on “Logout”</w:t>
            </w:r>
          </w:p>
        </w:tc>
      </w:tr>
      <w:tr w:rsidR="00073299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Description</w:t>
            </w:r>
            <w:r w:rsidR="00225244"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</w:t>
            </w:r>
            <w:r w:rsidR="00C60F03" w:rsidRPr="00317FCA">
              <w:rPr>
                <w:sz w:val="24"/>
                <w:szCs w:val="24"/>
              </w:rPr>
              <w:t>s</w:t>
            </w:r>
            <w:r w:rsidRPr="00317FCA">
              <w:rPr>
                <w:sz w:val="24"/>
                <w:szCs w:val="24"/>
              </w:rPr>
              <w:t xml:space="preserve"> logs out of system by clicking logout </w:t>
            </w:r>
          </w:p>
        </w:tc>
      </w:tr>
      <w:tr w:rsidR="00073299" w:rsidRPr="00317FCA" w:rsidTr="00C60F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4505DD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, client service, admin</w:t>
            </w:r>
          </w:p>
        </w:tc>
      </w:tr>
      <w:tr w:rsidR="00073299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cases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CB624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none</w:t>
            </w:r>
          </w:p>
        </w:tc>
      </w:tr>
      <w:tr w:rsidR="00073299" w:rsidRPr="00317FCA" w:rsidTr="00C60F0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 must be logged in first</w:t>
            </w:r>
          </w:p>
        </w:tc>
      </w:tr>
      <w:tr w:rsidR="00073299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User logged out of the system </w:t>
            </w:r>
          </w:p>
        </w:tc>
      </w:tr>
      <w:tr w:rsidR="00073299" w:rsidRPr="00317FCA" w:rsidTr="00C60F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Flowing of event</w:t>
            </w:r>
          </w:p>
        </w:tc>
        <w:tc>
          <w:tcPr>
            <w:tcW w:w="3500" w:type="dxa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073299" w:rsidRPr="00317FCA" w:rsidTr="00C6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1. Clicks on “Logout”. </w:t>
            </w:r>
          </w:p>
        </w:tc>
        <w:tc>
          <w:tcPr>
            <w:tcW w:w="3500" w:type="dxa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Logs user out of system.</w:t>
            </w:r>
          </w:p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1.2 Displays home page.</w:t>
            </w:r>
          </w:p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73299" w:rsidRPr="00317FCA" w:rsidTr="00C60F0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073299" w:rsidRPr="00317FCA" w:rsidRDefault="00225244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</w:t>
            </w:r>
          </w:p>
        </w:tc>
        <w:tc>
          <w:tcPr>
            <w:tcW w:w="7000" w:type="dxa"/>
            <w:gridSpan w:val="2"/>
            <w:hideMark/>
          </w:tcPr>
          <w:p w:rsidR="00073299" w:rsidRPr="00317FCA" w:rsidRDefault="00073299" w:rsidP="003D67CA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User must be logged in to log out</w:t>
            </w:r>
          </w:p>
        </w:tc>
      </w:tr>
    </w:tbl>
    <w:p w:rsidR="003B3E13" w:rsidRPr="00317FCA" w:rsidRDefault="003B3E13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62"/>
        <w:gridCol w:w="3483"/>
        <w:gridCol w:w="3492"/>
      </w:tblGrid>
      <w:tr w:rsidR="004E5351" w:rsidRPr="00317FCA" w:rsidTr="00472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22524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 xml:space="preserve">Confirm client </w:t>
            </w:r>
          </w:p>
        </w:tc>
      </w:tr>
      <w:tr w:rsidR="004E5351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22524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Scenarios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enter user name and password </w:t>
            </w:r>
          </w:p>
        </w:tc>
      </w:tr>
      <w:tr w:rsidR="004E5351" w:rsidRPr="00317FCA" w:rsidTr="004727E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727EF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 Events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Checking the authentication of clients </w:t>
            </w:r>
          </w:p>
        </w:tc>
      </w:tr>
      <w:tr w:rsidR="004E5351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727EF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 xml:space="preserve">A </w:t>
            </w:r>
            <w:r w:rsidR="004E5351" w:rsidRPr="00317FCA">
              <w:rPr>
                <w:bCs w:val="0"/>
                <w:sz w:val="24"/>
                <w:szCs w:val="24"/>
              </w:rPr>
              <w:t>Br</w:t>
            </w:r>
            <w:r w:rsidRPr="00317FCA">
              <w:rPr>
                <w:bCs w:val="0"/>
                <w:sz w:val="24"/>
                <w:szCs w:val="24"/>
              </w:rPr>
              <w:t>ief Description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The system checks client username and password  and look it up through  the database </w:t>
            </w:r>
          </w:p>
        </w:tc>
      </w:tr>
      <w:tr w:rsidR="004E5351" w:rsidRPr="00317FCA" w:rsidTr="004727E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Admin  </w:t>
            </w:r>
          </w:p>
        </w:tc>
      </w:tr>
      <w:tr w:rsidR="004E5351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case: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&lt;&lt;include&gt;&gt;login into the system </w:t>
            </w:r>
          </w:p>
        </w:tc>
      </w:tr>
      <w:tr w:rsidR="004E5351" w:rsidRPr="00317FCA" w:rsidTr="004727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Preconditions: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 must exist</w:t>
            </w:r>
          </w:p>
        </w:tc>
      </w:tr>
      <w:tr w:rsidR="004E5351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  <w:r w:rsidR="004E5351" w:rsidRPr="00317FCA">
              <w:rPr>
                <w:bCs w:val="0"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2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17FCA">
              <w:rPr>
                <w:sz w:val="24"/>
                <w:szCs w:val="24"/>
              </w:rPr>
              <w:t>client  authentication</w:t>
            </w:r>
            <w:proofErr w:type="gramEnd"/>
            <w:r w:rsidRPr="00317FCA">
              <w:rPr>
                <w:sz w:val="24"/>
                <w:szCs w:val="24"/>
              </w:rPr>
              <w:t xml:space="preserve"> verified .</w:t>
            </w:r>
          </w:p>
        </w:tc>
      </w:tr>
      <w:tr w:rsidR="004E5351" w:rsidRPr="00317FCA" w:rsidTr="004727E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4E5351" w:rsidP="00EA4635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</w:t>
            </w:r>
            <w:r w:rsidR="00EA4635">
              <w:rPr>
                <w:bCs w:val="0"/>
                <w:sz w:val="24"/>
                <w:szCs w:val="24"/>
              </w:rPr>
              <w:t xml:space="preserve">ing </w:t>
            </w:r>
            <w:r w:rsidRPr="00317FCA">
              <w:rPr>
                <w:bCs w:val="0"/>
                <w:sz w:val="24"/>
                <w:szCs w:val="24"/>
              </w:rPr>
              <w:t xml:space="preserve"> events:</w:t>
            </w:r>
          </w:p>
        </w:tc>
        <w:tc>
          <w:tcPr>
            <w:tcW w:w="3500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4E5351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4E5351" w:rsidRPr="00317FCA" w:rsidRDefault="00CB6249" w:rsidP="00CB624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4E5351" w:rsidRPr="00317FCA">
              <w:rPr>
                <w:color w:val="auto"/>
                <w:sz w:val="24"/>
                <w:szCs w:val="24"/>
              </w:rPr>
              <w:t>Checking client user name and password that's entered</w:t>
            </w:r>
          </w:p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4E5351" w:rsidRPr="00317FCA" w:rsidRDefault="004E5351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verify client   authentication</w:t>
            </w:r>
          </w:p>
        </w:tc>
      </w:tr>
      <w:tr w:rsidR="004E5351" w:rsidRPr="00317FCA" w:rsidTr="004727E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E5351" w:rsidRPr="00317FCA" w:rsidRDefault="0022524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proofErr w:type="spellStart"/>
            <w:r w:rsidRPr="00317FCA">
              <w:rPr>
                <w:bCs w:val="0"/>
                <w:sz w:val="24"/>
                <w:szCs w:val="24"/>
              </w:rPr>
              <w:t>ExceptionConditions</w:t>
            </w:r>
            <w:proofErr w:type="spellEnd"/>
          </w:p>
        </w:tc>
        <w:tc>
          <w:tcPr>
            <w:tcW w:w="7000" w:type="dxa"/>
            <w:gridSpan w:val="2"/>
            <w:hideMark/>
          </w:tcPr>
          <w:p w:rsidR="004E5351" w:rsidRPr="00317FCA" w:rsidRDefault="004727EF" w:rsidP="004727EF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>1.1</w:t>
            </w:r>
            <w:r w:rsidR="004E5351" w:rsidRPr="00317FCA">
              <w:rPr>
                <w:color w:val="auto"/>
                <w:sz w:val="24"/>
                <w:szCs w:val="24"/>
              </w:rPr>
              <w:t xml:space="preserve">If account </w:t>
            </w:r>
            <w:r w:rsidRPr="00317FCA">
              <w:rPr>
                <w:color w:val="auto"/>
                <w:sz w:val="24"/>
                <w:szCs w:val="24"/>
              </w:rPr>
              <w:t xml:space="preserve">isn’t </w:t>
            </w:r>
            <w:r w:rsidR="004E5351" w:rsidRPr="00317FC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="004E5351" w:rsidRPr="00317FCA">
              <w:rPr>
                <w:color w:val="auto"/>
                <w:sz w:val="24"/>
                <w:szCs w:val="24"/>
              </w:rPr>
              <w:t>valid</w:t>
            </w:r>
            <w:r w:rsidRPr="00317FCA">
              <w:rPr>
                <w:color w:val="auto"/>
                <w:sz w:val="24"/>
                <w:szCs w:val="24"/>
              </w:rPr>
              <w:t>,</w:t>
            </w:r>
            <w:r w:rsidR="004E5351" w:rsidRPr="00317FCA">
              <w:rPr>
                <w:color w:val="auto"/>
                <w:sz w:val="24"/>
                <w:szCs w:val="24"/>
              </w:rPr>
              <w:t>display</w:t>
            </w:r>
            <w:proofErr w:type="spellEnd"/>
            <w:r w:rsidRPr="00317FCA">
              <w:rPr>
                <w:color w:val="auto"/>
                <w:sz w:val="24"/>
                <w:szCs w:val="24"/>
              </w:rPr>
              <w:t xml:space="preserve"> an</w:t>
            </w:r>
            <w:r w:rsidR="004E5351" w:rsidRPr="00317FCA">
              <w:rPr>
                <w:color w:val="auto"/>
                <w:sz w:val="24"/>
                <w:szCs w:val="24"/>
              </w:rPr>
              <w:t xml:space="preserve"> error message</w:t>
            </w:r>
          </w:p>
        </w:tc>
      </w:tr>
    </w:tbl>
    <w:p w:rsidR="00073299" w:rsidRPr="00317FCA" w:rsidRDefault="00073299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E01554" w:rsidRPr="00317FCA" w:rsidTr="00472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>Confirm new client</w:t>
            </w:r>
          </w:p>
        </w:tc>
      </w:tr>
      <w:tr w:rsidR="00E01554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Scenarios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Confirmi</w:t>
            </w:r>
            <w:r w:rsidR="00CB6249" w:rsidRPr="00317FCA">
              <w:rPr>
                <w:sz w:val="24"/>
                <w:szCs w:val="24"/>
              </w:rPr>
              <w:t xml:space="preserve">ng  </w:t>
            </w:r>
            <w:r w:rsidRPr="00317FCA">
              <w:rPr>
                <w:sz w:val="24"/>
                <w:szCs w:val="24"/>
              </w:rPr>
              <w:t>new client in</w:t>
            </w:r>
            <w:r w:rsidR="00BB547C" w:rsidRPr="00317FCA">
              <w:rPr>
                <w:sz w:val="24"/>
                <w:szCs w:val="24"/>
              </w:rPr>
              <w:t xml:space="preserve"> </w:t>
            </w:r>
            <w:r w:rsidRPr="00317FCA">
              <w:rPr>
                <w:sz w:val="24"/>
                <w:szCs w:val="24"/>
              </w:rPr>
              <w:t>to the system</w:t>
            </w:r>
          </w:p>
        </w:tc>
      </w:tr>
      <w:tr w:rsidR="00E01554" w:rsidRPr="00317FCA" w:rsidTr="004727E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 Events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Request to be a client</w:t>
            </w:r>
          </w:p>
        </w:tc>
      </w:tr>
      <w:tr w:rsidR="00E01554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When a new client  who has not been confirm to the system he/she has to be registered into the system first</w:t>
            </w:r>
          </w:p>
        </w:tc>
      </w:tr>
      <w:tr w:rsidR="00E01554" w:rsidRPr="00317FCA" w:rsidTr="004727E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admin</w:t>
            </w:r>
          </w:p>
        </w:tc>
      </w:tr>
      <w:tr w:rsidR="00E01554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BB547C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cases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CB6249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none</w:t>
            </w:r>
          </w:p>
        </w:tc>
      </w:tr>
      <w:tr w:rsidR="00E01554" w:rsidRPr="00317FCA" w:rsidTr="004727E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BB547C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17FCA">
              <w:rPr>
                <w:sz w:val="24"/>
                <w:szCs w:val="24"/>
              </w:rPr>
              <w:t>admin</w:t>
            </w:r>
            <w:proofErr w:type="gramEnd"/>
            <w:r w:rsidRPr="00317FCA">
              <w:rPr>
                <w:sz w:val="24"/>
                <w:szCs w:val="24"/>
              </w:rPr>
              <w:t xml:space="preserve"> check new client info.</w:t>
            </w:r>
          </w:p>
        </w:tc>
      </w:tr>
      <w:tr w:rsidR="00E01554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BB547C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Information of the client is made available into the system and client given a username and password.</w:t>
            </w:r>
          </w:p>
        </w:tc>
      </w:tr>
      <w:tr w:rsidR="00E01554" w:rsidRPr="00317FCA" w:rsidTr="004727E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E01554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</w:t>
            </w:r>
            <w:r w:rsidR="00BB547C" w:rsidRPr="00317FCA">
              <w:rPr>
                <w:bCs w:val="0"/>
                <w:sz w:val="24"/>
                <w:szCs w:val="24"/>
              </w:rPr>
              <w:t>ing</w:t>
            </w:r>
            <w:r w:rsidRPr="00317FCA">
              <w:rPr>
                <w:bCs w:val="0"/>
                <w:sz w:val="24"/>
                <w:szCs w:val="24"/>
              </w:rPr>
              <w:t xml:space="preserve"> events:</w:t>
            </w:r>
          </w:p>
        </w:tc>
        <w:tc>
          <w:tcPr>
            <w:tcW w:w="3500" w:type="dxa"/>
            <w:hideMark/>
          </w:tcPr>
          <w:p w:rsidR="00E01554" w:rsidRPr="00317FCA" w:rsidRDefault="00E01554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  <w:r w:rsidR="00BB547C" w:rsidRPr="00317FC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500" w:type="dxa"/>
            <w:hideMark/>
          </w:tcPr>
          <w:p w:rsidR="00E01554" w:rsidRPr="00317FCA" w:rsidRDefault="00E01554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E01554" w:rsidRPr="00317FCA" w:rsidTr="00472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E01554" w:rsidRPr="00317FCA" w:rsidRDefault="00E01554" w:rsidP="00E01554">
            <w:pPr>
              <w:pStyle w:val="afff3"/>
              <w:numPr>
                <w:ilvl w:val="0"/>
                <w:numId w:val="18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Request to enter details</w:t>
            </w:r>
          </w:p>
          <w:p w:rsidR="00E01554" w:rsidRPr="00317FCA" w:rsidRDefault="00E01554" w:rsidP="00E01554">
            <w:pPr>
              <w:pStyle w:val="afff3"/>
              <w:numPr>
                <w:ilvl w:val="0"/>
                <w:numId w:val="18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Enter client details</w:t>
            </w:r>
          </w:p>
        </w:tc>
        <w:tc>
          <w:tcPr>
            <w:tcW w:w="3500" w:type="dxa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01554" w:rsidRPr="00317FCA" w:rsidRDefault="00E01554" w:rsidP="00E01554">
            <w:pPr>
              <w:pStyle w:val="afff3"/>
              <w:numPr>
                <w:ilvl w:val="1"/>
                <w:numId w:val="24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Authenticate user</w:t>
            </w:r>
          </w:p>
          <w:p w:rsidR="00E01554" w:rsidRPr="00317FCA" w:rsidRDefault="00E01554" w:rsidP="00E01554">
            <w:pPr>
              <w:pStyle w:val="afff3"/>
              <w:numPr>
                <w:ilvl w:val="1"/>
                <w:numId w:val="25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System issues new username  and password</w:t>
            </w:r>
          </w:p>
        </w:tc>
      </w:tr>
      <w:tr w:rsidR="00E01554" w:rsidRPr="00317FCA" w:rsidTr="004727E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E01554" w:rsidRPr="00317FCA" w:rsidRDefault="00E01554" w:rsidP="000F0CC3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2.1 If details already in the system, display “already registered”</w:t>
            </w:r>
          </w:p>
        </w:tc>
      </w:tr>
    </w:tbl>
    <w:p w:rsidR="00E01554" w:rsidRPr="00317FCA" w:rsidRDefault="00E01554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E01554" w:rsidRPr="00317FCA" w:rsidRDefault="00E01554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CB7E30" w:rsidRPr="00317FCA" w:rsidTr="00BB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close account</w:t>
            </w:r>
          </w:p>
        </w:tc>
      </w:tr>
      <w:tr w:rsidR="00CB7E30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Scenarios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 closing the account</w:t>
            </w:r>
          </w:p>
        </w:tc>
      </w:tr>
      <w:tr w:rsidR="00CB7E30" w:rsidRPr="00317FCA" w:rsidTr="00BB54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 Events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Click on "</w:t>
            </w:r>
            <w:r w:rsidRPr="00317FCA">
              <w:rPr>
                <w:rFonts w:cstheme="majorBidi"/>
                <w:sz w:val="24"/>
                <w:szCs w:val="24"/>
              </w:rPr>
              <w:t xml:space="preserve"> close account"</w:t>
            </w:r>
          </w:p>
        </w:tc>
      </w:tr>
      <w:tr w:rsidR="00CB7E30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When clients do want to close his\her existing account he can close it by clicking on close account </w:t>
            </w:r>
          </w:p>
        </w:tc>
      </w:tr>
      <w:tr w:rsidR="00CB7E30" w:rsidRPr="00317FCA" w:rsidTr="00BB547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CB7E30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cases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none</w:t>
            </w:r>
          </w:p>
        </w:tc>
      </w:tr>
      <w:tr w:rsidR="00CB7E30" w:rsidRPr="00317FCA" w:rsidTr="00BB547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must exist</w:t>
            </w:r>
          </w:p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must exist and logged into the system</w:t>
            </w:r>
          </w:p>
        </w:tc>
      </w:tr>
      <w:tr w:rsidR="00CB7E30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account will be close </w:t>
            </w:r>
          </w:p>
        </w:tc>
      </w:tr>
      <w:tr w:rsidR="00CB7E30" w:rsidRPr="00317FCA" w:rsidTr="00BB547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 xml:space="preserve">Flowing </w:t>
            </w:r>
            <w:r w:rsidR="00CB7E30" w:rsidRPr="00317FCA">
              <w:rPr>
                <w:bCs w:val="0"/>
                <w:sz w:val="24"/>
                <w:szCs w:val="24"/>
              </w:rPr>
              <w:t>events:</w:t>
            </w:r>
          </w:p>
        </w:tc>
        <w:tc>
          <w:tcPr>
            <w:tcW w:w="3500" w:type="dxa"/>
            <w:hideMark/>
          </w:tcPr>
          <w:p w:rsidR="00CB7E30" w:rsidRPr="00317FCA" w:rsidRDefault="00CB7E30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CB7E30" w:rsidRPr="00317FCA" w:rsidRDefault="00CB7E30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CB7E30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CB7E30" w:rsidRPr="00317FCA" w:rsidRDefault="00CB7E30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CB7E30" w:rsidRPr="00317FCA" w:rsidRDefault="00431333" w:rsidP="00431333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CB7E30" w:rsidRPr="00317FCA">
              <w:rPr>
                <w:sz w:val="24"/>
                <w:szCs w:val="24"/>
              </w:rPr>
              <w:t>client</w:t>
            </w:r>
            <w:r w:rsidR="00BB547C" w:rsidRPr="00317FCA">
              <w:rPr>
                <w:sz w:val="24"/>
                <w:szCs w:val="24"/>
              </w:rPr>
              <w:t>s</w:t>
            </w:r>
            <w:r w:rsidR="00CB7E30" w:rsidRPr="00317FCA">
              <w:rPr>
                <w:sz w:val="24"/>
                <w:szCs w:val="24"/>
              </w:rPr>
              <w:t xml:space="preserve"> logs in</w:t>
            </w:r>
          </w:p>
          <w:p w:rsidR="00CB7E30" w:rsidRPr="00317FCA" w:rsidRDefault="00431333" w:rsidP="00431333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CB7E30" w:rsidRPr="00317FCA">
              <w:rPr>
                <w:sz w:val="24"/>
                <w:szCs w:val="24"/>
              </w:rPr>
              <w:t>Request to choose an account</w:t>
            </w:r>
          </w:p>
          <w:p w:rsidR="00CB7E30" w:rsidRPr="00317FCA" w:rsidRDefault="00CB7E30" w:rsidP="00593DE9">
            <w:pPr>
              <w:pStyle w:val="afff3"/>
              <w:pBdr>
                <w:bar w:val="single" w:sz="8" w:color="404040" w:themeColor="text1" w:themeTint="BF"/>
              </w:pBdr>
              <w:spacing w:line="360" w:lineRule="auto"/>
              <w:ind w:left="11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CB7E30" w:rsidRPr="00317FCA" w:rsidRDefault="00CB7E30" w:rsidP="00CB7E30">
            <w:pPr>
              <w:pStyle w:val="afff3"/>
              <w:numPr>
                <w:ilvl w:val="1"/>
                <w:numId w:val="17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verifies the client</w:t>
            </w:r>
          </w:p>
          <w:p w:rsidR="00CB7E30" w:rsidRPr="00317FCA" w:rsidRDefault="00CB7E30" w:rsidP="00CB7E30">
            <w:pPr>
              <w:pStyle w:val="afff3"/>
              <w:numPr>
                <w:ilvl w:val="1"/>
                <w:numId w:val="19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Authenticate client</w:t>
            </w:r>
          </w:p>
          <w:p w:rsidR="00CB7E30" w:rsidRPr="00317FCA" w:rsidRDefault="00CB7E30" w:rsidP="00CB7E30">
            <w:pPr>
              <w:pStyle w:val="afff3"/>
              <w:numPr>
                <w:ilvl w:val="1"/>
                <w:numId w:val="20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System notified client  account is closed</w:t>
            </w:r>
          </w:p>
        </w:tc>
      </w:tr>
      <w:tr w:rsidR="00CB7E30" w:rsidRPr="00317FCA" w:rsidTr="00BB547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CB7E30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</w:t>
            </w:r>
          </w:p>
        </w:tc>
        <w:tc>
          <w:tcPr>
            <w:tcW w:w="7000" w:type="dxa"/>
            <w:gridSpan w:val="2"/>
            <w:hideMark/>
          </w:tcPr>
          <w:p w:rsidR="00CB7E30" w:rsidRPr="00317FCA" w:rsidRDefault="00CB7E30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If client enter password</w:t>
            </w:r>
            <w:r w:rsidR="00BB547C" w:rsidRPr="00317FCA">
              <w:rPr>
                <w:sz w:val="24"/>
                <w:szCs w:val="24"/>
              </w:rPr>
              <w:t xml:space="preserve"> is wrong</w:t>
            </w:r>
            <w:r w:rsidRPr="00317FCA">
              <w:rPr>
                <w:sz w:val="24"/>
                <w:szCs w:val="24"/>
              </w:rPr>
              <w:t>, display error message</w:t>
            </w:r>
          </w:p>
          <w:p w:rsidR="00CB7E30" w:rsidRPr="00317FCA" w:rsidRDefault="00CB7E30" w:rsidP="00BB547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 if client account has any depth , display "account has depth"</w:t>
            </w:r>
          </w:p>
        </w:tc>
      </w:tr>
    </w:tbl>
    <w:p w:rsidR="00CB7E30" w:rsidRPr="00317FCA" w:rsidRDefault="00CB7E30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195A7B" w:rsidRPr="00317FCA" w:rsidRDefault="00195A7B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195A7B" w:rsidRPr="00317FCA" w:rsidTr="00BB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>U</w:t>
            </w:r>
            <w:r w:rsidRPr="00317FCA">
              <w:rPr>
                <w:rFonts w:cstheme="majorBidi"/>
                <w:sz w:val="24"/>
                <w:szCs w:val="24"/>
              </w:rPr>
              <w:t>pdate client details</w:t>
            </w:r>
          </w:p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195A7B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</w:t>
            </w:r>
            <w:r w:rsidR="00BB547C"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705C78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Updating the </w:t>
            </w:r>
            <w:r w:rsidRPr="00317FCA">
              <w:rPr>
                <w:rFonts w:cstheme="majorBidi"/>
                <w:color w:val="000000" w:themeColor="text1"/>
                <w:sz w:val="24"/>
                <w:szCs w:val="24"/>
              </w:rPr>
              <w:t>client details</w:t>
            </w:r>
          </w:p>
        </w:tc>
      </w:tr>
      <w:tr w:rsidR="00195A7B" w:rsidRPr="00317FCA" w:rsidTr="00BB54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BB547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</w:t>
            </w:r>
            <w:r w:rsidR="00705C78" w:rsidRPr="00317FCA">
              <w:rPr>
                <w:bCs w:val="0"/>
                <w:sz w:val="24"/>
                <w:szCs w:val="24"/>
              </w:rPr>
              <w:t xml:space="preserve"> Event</w:t>
            </w:r>
            <w:r w:rsidRPr="00317FCA">
              <w:rPr>
                <w:bCs w:val="0"/>
                <w:sz w:val="24"/>
                <w:szCs w:val="24"/>
              </w:rPr>
              <w:t>s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Click on "update client details" </w:t>
            </w:r>
          </w:p>
        </w:tc>
      </w:tr>
      <w:tr w:rsidR="00195A7B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service will update detail</w:t>
            </w:r>
            <w:r w:rsidR="00BB547C" w:rsidRPr="00317FCA">
              <w:rPr>
                <w:sz w:val="24"/>
                <w:szCs w:val="24"/>
              </w:rPr>
              <w:t xml:space="preserve">'s </w:t>
            </w:r>
            <w:r w:rsidR="00D8611E" w:rsidRPr="00317FCA">
              <w:rPr>
                <w:sz w:val="24"/>
                <w:szCs w:val="24"/>
              </w:rPr>
              <w:t>like</w:t>
            </w:r>
            <w:r w:rsidR="00BB547C" w:rsidRPr="00317FCA">
              <w:rPr>
                <w:sz w:val="24"/>
                <w:szCs w:val="24"/>
              </w:rPr>
              <w:t xml:space="preserve"> </w:t>
            </w:r>
            <w:r w:rsidR="00D8611E" w:rsidRPr="00317FCA">
              <w:rPr>
                <w:sz w:val="24"/>
                <w:szCs w:val="24"/>
              </w:rPr>
              <w:t>the</w:t>
            </w:r>
            <w:r w:rsidRPr="00317FCA">
              <w:rPr>
                <w:sz w:val="24"/>
                <w:szCs w:val="24"/>
              </w:rPr>
              <w:t xml:space="preserve"> client</w:t>
            </w:r>
            <w:r w:rsidR="00D8611E" w:rsidRPr="00317FCA">
              <w:rPr>
                <w:sz w:val="24"/>
                <w:szCs w:val="24"/>
              </w:rPr>
              <w:t xml:space="preserve"> that's </w:t>
            </w:r>
            <w:r w:rsidRPr="00317FCA">
              <w:rPr>
                <w:sz w:val="24"/>
                <w:szCs w:val="24"/>
              </w:rPr>
              <w:t>renew</w:t>
            </w:r>
            <w:r w:rsidR="00D8611E" w:rsidRPr="00317FCA">
              <w:rPr>
                <w:sz w:val="24"/>
                <w:szCs w:val="24"/>
              </w:rPr>
              <w:t xml:space="preserve"> his/her</w:t>
            </w:r>
            <w:r w:rsidRPr="00317FCA">
              <w:rPr>
                <w:sz w:val="24"/>
                <w:szCs w:val="24"/>
              </w:rPr>
              <w:t xml:space="preserve"> id</w:t>
            </w:r>
          </w:p>
        </w:tc>
      </w:tr>
      <w:tr w:rsidR="00195A7B" w:rsidRPr="00317FCA" w:rsidTr="00BB547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Actors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Client, client service </w:t>
            </w:r>
          </w:p>
        </w:tc>
      </w:tr>
      <w:tr w:rsidR="00195A7B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none</w:t>
            </w:r>
          </w:p>
        </w:tc>
      </w:tr>
      <w:tr w:rsidR="00195A7B" w:rsidRPr="00317FCA" w:rsidTr="00BB547C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705C7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Preconditions</w:t>
            </w:r>
          </w:p>
        </w:tc>
        <w:tc>
          <w:tcPr>
            <w:tcW w:w="7000" w:type="dxa"/>
            <w:gridSpan w:val="2"/>
            <w:hideMark/>
          </w:tcPr>
          <w:p w:rsidR="00705C78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service </w:t>
            </w:r>
            <w:r w:rsidR="00D8611E" w:rsidRPr="00317FCA">
              <w:rPr>
                <w:sz w:val="24"/>
                <w:szCs w:val="24"/>
              </w:rPr>
              <w:t>have to  exist and be log</w:t>
            </w:r>
            <w:r w:rsidRPr="00317FCA">
              <w:rPr>
                <w:sz w:val="24"/>
                <w:szCs w:val="24"/>
              </w:rPr>
              <w:t xml:space="preserve"> in</w:t>
            </w:r>
          </w:p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  <w:r w:rsidR="00D8611E" w:rsidRPr="00317FCA">
              <w:rPr>
                <w:sz w:val="24"/>
                <w:szCs w:val="24"/>
              </w:rPr>
              <w:t>have to</w:t>
            </w:r>
            <w:r w:rsidRPr="00317FCA">
              <w:rPr>
                <w:sz w:val="24"/>
                <w:szCs w:val="24"/>
              </w:rPr>
              <w:t xml:space="preserve"> </w:t>
            </w:r>
            <w:r w:rsidR="00D8611E" w:rsidRPr="00317FCA">
              <w:rPr>
                <w:sz w:val="24"/>
                <w:szCs w:val="24"/>
              </w:rPr>
              <w:t>confirmed</w:t>
            </w:r>
          </w:p>
        </w:tc>
      </w:tr>
      <w:tr w:rsidR="00195A7B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 info</w:t>
            </w:r>
            <w:r w:rsidR="00D8611E" w:rsidRPr="00317FCA">
              <w:rPr>
                <w:sz w:val="24"/>
                <w:szCs w:val="24"/>
              </w:rPr>
              <w:t xml:space="preserve"> has</w:t>
            </w:r>
            <w:r w:rsidRPr="00317FCA">
              <w:rPr>
                <w:sz w:val="24"/>
                <w:szCs w:val="24"/>
              </w:rPr>
              <w:t xml:space="preserve"> updated</w:t>
            </w:r>
          </w:p>
        </w:tc>
      </w:tr>
      <w:tr w:rsidR="00195A7B" w:rsidRPr="00317FCA" w:rsidTr="00BB547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195A7B" w:rsidRPr="00317FCA" w:rsidRDefault="00CB614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Flowing </w:t>
            </w:r>
            <w:r w:rsidR="00705C78" w:rsidRPr="00317FCA">
              <w:rPr>
                <w:bCs w:val="0"/>
                <w:sz w:val="24"/>
                <w:szCs w:val="24"/>
              </w:rPr>
              <w:t>events</w:t>
            </w:r>
          </w:p>
        </w:tc>
        <w:tc>
          <w:tcPr>
            <w:tcW w:w="3500" w:type="dxa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195A7B" w:rsidRPr="00317FCA" w:rsidTr="00BB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195A7B" w:rsidRPr="00317FCA" w:rsidRDefault="00195A7B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 1. us</w:t>
            </w:r>
            <w:r w:rsidR="00D8611E" w:rsidRPr="00317FCA">
              <w:rPr>
                <w:sz w:val="24"/>
                <w:szCs w:val="24"/>
              </w:rPr>
              <w:t>er log-</w:t>
            </w:r>
            <w:r w:rsidRPr="00317FCA">
              <w:rPr>
                <w:sz w:val="24"/>
                <w:szCs w:val="24"/>
              </w:rPr>
              <w:t xml:space="preserve"> in</w:t>
            </w:r>
          </w:p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 client service accept request from client  to update  </w:t>
            </w:r>
          </w:p>
          <w:p w:rsidR="00195A7B" w:rsidRPr="00317FCA" w:rsidRDefault="00D8611E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 clicks on "update details"</w:t>
            </w:r>
          </w:p>
        </w:tc>
        <w:tc>
          <w:tcPr>
            <w:tcW w:w="3500" w:type="dxa"/>
            <w:hideMark/>
          </w:tcPr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verify user detail</w:t>
            </w:r>
            <w:r w:rsidR="00D8611E" w:rsidRPr="00317FCA">
              <w:rPr>
                <w:sz w:val="24"/>
                <w:szCs w:val="24"/>
              </w:rPr>
              <w:t>'</w:t>
            </w:r>
            <w:r w:rsidRPr="00317FCA">
              <w:rPr>
                <w:sz w:val="24"/>
                <w:szCs w:val="24"/>
              </w:rPr>
              <w:t>s</w:t>
            </w:r>
          </w:p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display client  details </w:t>
            </w:r>
          </w:p>
          <w:p w:rsidR="00195A7B" w:rsidRPr="00317FCA" w:rsidRDefault="00195A7B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 update details in the database</w:t>
            </w:r>
          </w:p>
        </w:tc>
      </w:tr>
      <w:tr w:rsidR="00195A7B" w:rsidRPr="00317FCA" w:rsidTr="00BB547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05C78" w:rsidRPr="00317FCA" w:rsidRDefault="00D8611E" w:rsidP="008A3E57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 xml:space="preserve">Exception Condition </w:t>
            </w:r>
          </w:p>
        </w:tc>
        <w:tc>
          <w:tcPr>
            <w:tcW w:w="7000" w:type="dxa"/>
            <w:gridSpan w:val="2"/>
            <w:hideMark/>
          </w:tcPr>
          <w:p w:rsidR="00195A7B" w:rsidRPr="00317FCA" w:rsidRDefault="00D8611E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</w:t>
            </w:r>
            <w:r w:rsidR="00195A7B" w:rsidRPr="00317FCA">
              <w:rPr>
                <w:sz w:val="24"/>
                <w:szCs w:val="24"/>
              </w:rPr>
              <w:t>if user enters wrong detail</w:t>
            </w:r>
            <w:r w:rsidRPr="00317FCA">
              <w:rPr>
                <w:sz w:val="24"/>
                <w:szCs w:val="24"/>
              </w:rPr>
              <w:t>'</w:t>
            </w:r>
            <w:r w:rsidR="00195A7B" w:rsidRPr="00317FCA">
              <w:rPr>
                <w:sz w:val="24"/>
                <w:szCs w:val="24"/>
              </w:rPr>
              <w:t>s, display appropriate message</w:t>
            </w:r>
          </w:p>
        </w:tc>
      </w:tr>
    </w:tbl>
    <w:p w:rsidR="008A3E57" w:rsidRPr="00317FCA" w:rsidRDefault="008A3E57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8A3E57" w:rsidRPr="00317FCA" w:rsidRDefault="008A3E57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8A3E57" w:rsidRPr="00317FCA" w:rsidTr="00D86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Display client  activities</w:t>
            </w:r>
          </w:p>
        </w:tc>
      </w:tr>
      <w:tr w:rsidR="008A3E57" w:rsidRPr="00317FCA" w:rsidTr="00D8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D8611E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Scenarios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 </w:t>
            </w:r>
            <w:r w:rsidRPr="00317FCA">
              <w:rPr>
                <w:rFonts w:cstheme="majorBidi"/>
                <w:sz w:val="24"/>
                <w:szCs w:val="24"/>
              </w:rPr>
              <w:t xml:space="preserve"> Display client  activities </w:t>
            </w:r>
          </w:p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8A3E57" w:rsidRPr="00317FCA" w:rsidTr="00D8611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</w:t>
            </w:r>
            <w:r w:rsidR="00D8611E" w:rsidRPr="00317FCA">
              <w:rPr>
                <w:bCs w:val="0"/>
                <w:sz w:val="24"/>
                <w:szCs w:val="24"/>
              </w:rPr>
              <w:t>r Events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D8611E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Users click</w:t>
            </w:r>
            <w:r w:rsidR="008A3E57" w:rsidRPr="00317FCA">
              <w:rPr>
                <w:sz w:val="24"/>
                <w:szCs w:val="24"/>
              </w:rPr>
              <w:t xml:space="preserve"> on “</w:t>
            </w:r>
            <w:r w:rsidR="008A3E57" w:rsidRPr="00317FCA">
              <w:rPr>
                <w:rFonts w:cstheme="majorBidi"/>
                <w:sz w:val="24"/>
                <w:szCs w:val="24"/>
              </w:rPr>
              <w:t xml:space="preserve"> Display client  activities </w:t>
            </w:r>
            <w:r w:rsidR="008A3E57" w:rsidRPr="00317FCA">
              <w:rPr>
                <w:sz w:val="24"/>
                <w:szCs w:val="24"/>
              </w:rPr>
              <w:t>”</w:t>
            </w:r>
          </w:p>
        </w:tc>
      </w:tr>
      <w:tr w:rsidR="008A3E57" w:rsidRPr="00317FCA" w:rsidTr="00D8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D8611E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D8611E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if the clients  want</w:t>
            </w:r>
            <w:r w:rsidR="008A3E57" w:rsidRPr="00317FCA">
              <w:rPr>
                <w:sz w:val="24"/>
                <w:szCs w:val="24"/>
              </w:rPr>
              <w:t xml:space="preserve"> to check</w:t>
            </w:r>
            <w:r w:rsidRPr="00317FCA">
              <w:rPr>
                <w:sz w:val="24"/>
                <w:szCs w:val="24"/>
              </w:rPr>
              <w:t>s</w:t>
            </w:r>
            <w:r w:rsidR="008A3E57" w:rsidRPr="00317FCA">
              <w:rPr>
                <w:sz w:val="24"/>
                <w:szCs w:val="24"/>
              </w:rPr>
              <w:t xml:space="preserve"> their activities </w:t>
            </w:r>
            <w:r w:rsidRPr="00317FCA">
              <w:rPr>
                <w:sz w:val="24"/>
                <w:szCs w:val="24"/>
              </w:rPr>
              <w:t>on</w:t>
            </w:r>
            <w:r w:rsidR="008A3E57" w:rsidRPr="00317FCA">
              <w:rPr>
                <w:sz w:val="24"/>
                <w:szCs w:val="24"/>
              </w:rPr>
              <w:t xml:space="preserve"> their account , the system shows details of all their activities </w:t>
            </w:r>
          </w:p>
        </w:tc>
      </w:tr>
      <w:tr w:rsidR="008A3E57" w:rsidRPr="00317FCA" w:rsidTr="00D8611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Clients </w:t>
            </w:r>
          </w:p>
        </w:tc>
      </w:tr>
      <w:tr w:rsidR="008A3E57" w:rsidRPr="00317FCA" w:rsidTr="00D8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E33C25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&lt;&lt;include&gt;&gt;update </w:t>
            </w:r>
            <w:r w:rsidR="00E33C25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</w:t>
            </w:r>
            <w:r w:rsidR="00E33C25" w:rsidRPr="00317FCA">
              <w:rPr>
                <w:sz w:val="24"/>
                <w:szCs w:val="24"/>
              </w:rPr>
              <w:t>info</w:t>
            </w:r>
          </w:p>
        </w:tc>
      </w:tr>
      <w:tr w:rsidR="008A3E57" w:rsidRPr="00317FCA" w:rsidTr="00D861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Preconditions: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must logged in</w:t>
            </w:r>
            <w:r w:rsidR="00D8611E" w:rsidRPr="00317FCA">
              <w:rPr>
                <w:sz w:val="24"/>
                <w:szCs w:val="24"/>
              </w:rPr>
              <w:t>to</w:t>
            </w:r>
            <w:r w:rsidRPr="00317FCA">
              <w:rPr>
                <w:sz w:val="24"/>
                <w:szCs w:val="24"/>
              </w:rPr>
              <w:t xml:space="preserve"> the system</w:t>
            </w:r>
          </w:p>
        </w:tc>
      </w:tr>
      <w:tr w:rsidR="008A3E57" w:rsidRPr="00317FCA" w:rsidTr="00D8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  <w:r w:rsidR="008A3E57" w:rsidRPr="00317FCA">
              <w:rPr>
                <w:bCs w:val="0"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Activities Detailed report</w:t>
            </w:r>
          </w:p>
        </w:tc>
      </w:tr>
      <w:tr w:rsidR="008A3E57" w:rsidRPr="00317FCA" w:rsidTr="00D8611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</w:t>
            </w:r>
            <w:r w:rsidR="00D8611E" w:rsidRPr="00317FCA">
              <w:rPr>
                <w:bCs w:val="0"/>
                <w:sz w:val="24"/>
                <w:szCs w:val="24"/>
              </w:rPr>
              <w:t>ing  event</w:t>
            </w:r>
          </w:p>
        </w:tc>
        <w:tc>
          <w:tcPr>
            <w:tcW w:w="3500" w:type="dxa"/>
            <w:hideMark/>
          </w:tcPr>
          <w:p w:rsidR="008A3E57" w:rsidRPr="00317FCA" w:rsidRDefault="008A3E57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8A3E57" w:rsidRPr="00317FCA" w:rsidRDefault="008A3E57" w:rsidP="00D8611E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8A3E57" w:rsidRPr="00317FCA" w:rsidTr="00D8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 user</w:t>
            </w:r>
            <w:r w:rsidR="00007AAC" w:rsidRPr="00317FCA">
              <w:rPr>
                <w:sz w:val="24"/>
                <w:szCs w:val="24"/>
              </w:rPr>
              <w:t>s</w:t>
            </w:r>
            <w:r w:rsidRPr="00317FCA">
              <w:rPr>
                <w:sz w:val="24"/>
                <w:szCs w:val="24"/>
              </w:rPr>
              <w:t xml:space="preserve"> cl</w:t>
            </w:r>
            <w:r w:rsidR="00007AAC" w:rsidRPr="00317FCA">
              <w:rPr>
                <w:sz w:val="24"/>
                <w:szCs w:val="24"/>
              </w:rPr>
              <w:t>ick</w:t>
            </w:r>
            <w:r w:rsidRPr="00317FCA">
              <w:rPr>
                <w:sz w:val="24"/>
                <w:szCs w:val="24"/>
              </w:rPr>
              <w:t xml:space="preserve"> on “</w:t>
            </w:r>
            <w:r w:rsidRPr="00317FCA">
              <w:rPr>
                <w:rFonts w:cstheme="majorBidi"/>
                <w:sz w:val="24"/>
                <w:szCs w:val="24"/>
              </w:rPr>
              <w:t xml:space="preserve">activities </w:t>
            </w:r>
            <w:r w:rsidRPr="00317FCA">
              <w:rPr>
                <w:sz w:val="24"/>
                <w:szCs w:val="24"/>
              </w:rPr>
              <w:t>”</w:t>
            </w:r>
          </w:p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 choose an account </w:t>
            </w:r>
          </w:p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display page</w:t>
            </w:r>
          </w:p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2.1 display account activities  page</w:t>
            </w:r>
          </w:p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E57" w:rsidRPr="00317FCA" w:rsidTr="00D8611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8A3E57" w:rsidRPr="00317FCA" w:rsidRDefault="008A3E57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2.1 if there is no activities  available  in the account, display message “no activities ”</w:t>
            </w:r>
          </w:p>
        </w:tc>
      </w:tr>
    </w:tbl>
    <w:p w:rsidR="00411B48" w:rsidRPr="00317FCA" w:rsidRDefault="00411B4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DD16A6" w:rsidRPr="00317FCA" w:rsidRDefault="00DD16A6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411B48" w:rsidRPr="00317FCA" w:rsidTr="0000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>Checking account</w:t>
            </w:r>
          </w:p>
        </w:tc>
      </w:tr>
      <w:tr w:rsidR="00411B4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Client Checking account amount  </w:t>
            </w:r>
          </w:p>
        </w:tc>
      </w:tr>
      <w:tr w:rsidR="00411B48" w:rsidRPr="00317FCA" w:rsidTr="00007AA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007AAC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 event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</w:t>
            </w:r>
            <w:r w:rsidR="00007AAC" w:rsidRPr="00317FCA">
              <w:rPr>
                <w:sz w:val="24"/>
                <w:szCs w:val="24"/>
              </w:rPr>
              <w:t>sers click</w:t>
            </w:r>
            <w:r w:rsidRPr="00317FCA">
              <w:rPr>
                <w:sz w:val="24"/>
                <w:szCs w:val="24"/>
              </w:rPr>
              <w:t xml:space="preserve"> on </w:t>
            </w:r>
            <w:r w:rsidRPr="00317FCA">
              <w:rPr>
                <w:rFonts w:cstheme="majorBidi"/>
                <w:sz w:val="24"/>
                <w:szCs w:val="24"/>
              </w:rPr>
              <w:t xml:space="preserve"> "Checking account</w:t>
            </w:r>
            <w:r w:rsidRPr="00317FCA">
              <w:rPr>
                <w:sz w:val="24"/>
                <w:szCs w:val="24"/>
              </w:rPr>
              <w:t>"</w:t>
            </w:r>
          </w:p>
        </w:tc>
      </w:tr>
      <w:tr w:rsidR="00411B4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system </w:t>
            </w:r>
            <w:r w:rsidR="00007AAC" w:rsidRPr="00317FCA">
              <w:rPr>
                <w:sz w:val="24"/>
                <w:szCs w:val="24"/>
              </w:rPr>
              <w:t>display</w:t>
            </w:r>
            <w:r w:rsidRPr="00317FCA">
              <w:rPr>
                <w:sz w:val="24"/>
                <w:szCs w:val="24"/>
              </w:rPr>
              <w:t xml:space="preserve"> account amount from the database </w:t>
            </w:r>
          </w:p>
        </w:tc>
      </w:tr>
      <w:tr w:rsidR="00411B48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, admin </w:t>
            </w:r>
          </w:p>
        </w:tc>
      </w:tr>
      <w:tr w:rsidR="00411B4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cases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&lt;&lt;</w:t>
            </w:r>
            <w:r w:rsidR="00007AAC" w:rsidRPr="00317FCA">
              <w:rPr>
                <w:sz w:val="24"/>
                <w:szCs w:val="24"/>
              </w:rPr>
              <w:t xml:space="preserve"> </w:t>
            </w:r>
            <w:r w:rsidRPr="00317FCA">
              <w:rPr>
                <w:sz w:val="24"/>
                <w:szCs w:val="24"/>
              </w:rPr>
              <w:t>include&gt;&gt;pay bills</w:t>
            </w:r>
          </w:p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&lt;&lt;include&gt;&gt; transferring money </w:t>
            </w:r>
          </w:p>
        </w:tc>
      </w:tr>
      <w:tr w:rsidR="00411B48" w:rsidRPr="00317FCA" w:rsidTr="00007AA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Preconditions: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must  logged in</w:t>
            </w:r>
          </w:p>
        </w:tc>
      </w:tr>
      <w:tr w:rsidR="00411B4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  <w:r w:rsidR="00411B48" w:rsidRPr="00317FCA">
              <w:rPr>
                <w:bCs w:val="0"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Account amount displayed</w:t>
            </w:r>
          </w:p>
        </w:tc>
      </w:tr>
      <w:tr w:rsidR="00411B48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007AAC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Flowing events</w:t>
            </w:r>
          </w:p>
        </w:tc>
        <w:tc>
          <w:tcPr>
            <w:tcW w:w="3500" w:type="dxa"/>
            <w:hideMark/>
          </w:tcPr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411B4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411B48" w:rsidRPr="00317FCA" w:rsidRDefault="00007AAC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1.users logs-</w:t>
            </w:r>
            <w:r w:rsidR="00411B48" w:rsidRPr="00317FCA">
              <w:rPr>
                <w:sz w:val="24"/>
                <w:szCs w:val="24"/>
              </w:rPr>
              <w:t>in</w:t>
            </w:r>
          </w:p>
          <w:p w:rsidR="00411B48" w:rsidRPr="00317FCA" w:rsidRDefault="00007AAC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411B48" w:rsidRPr="00317FCA">
              <w:rPr>
                <w:sz w:val="24"/>
                <w:szCs w:val="24"/>
              </w:rPr>
              <w:t>click</w:t>
            </w:r>
            <w:r w:rsidRPr="00317FCA">
              <w:rPr>
                <w:sz w:val="24"/>
                <w:szCs w:val="24"/>
              </w:rPr>
              <w:t>s</w:t>
            </w:r>
            <w:r w:rsidR="00411B48" w:rsidRPr="00317FCA">
              <w:rPr>
                <w:sz w:val="24"/>
                <w:szCs w:val="24"/>
              </w:rPr>
              <w:t xml:space="preserve"> "</w:t>
            </w:r>
            <w:r w:rsidR="00411B48" w:rsidRPr="00317FCA">
              <w:rPr>
                <w:rFonts w:cstheme="majorBidi"/>
                <w:sz w:val="24"/>
                <w:szCs w:val="24"/>
              </w:rPr>
              <w:t xml:space="preserve"> Checking account"</w:t>
            </w:r>
          </w:p>
        </w:tc>
        <w:tc>
          <w:tcPr>
            <w:tcW w:w="3500" w:type="dxa"/>
            <w:hideMark/>
          </w:tcPr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 verifies the details</w:t>
            </w:r>
          </w:p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display </w:t>
            </w:r>
            <w:r w:rsidR="00E33C25" w:rsidRPr="00317FCA">
              <w:rPr>
                <w:sz w:val="24"/>
                <w:szCs w:val="24"/>
              </w:rPr>
              <w:t>client</w:t>
            </w:r>
            <w:r w:rsidRPr="00317FCA">
              <w:rPr>
                <w:sz w:val="24"/>
                <w:szCs w:val="24"/>
              </w:rPr>
              <w:t xml:space="preserve"> details</w:t>
            </w:r>
          </w:p>
        </w:tc>
      </w:tr>
      <w:tr w:rsidR="00411B48" w:rsidRPr="00317FCA" w:rsidTr="00007AA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411B48" w:rsidRPr="00317FCA" w:rsidRDefault="00411B4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411B48" w:rsidRPr="00317FCA" w:rsidRDefault="00411B4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1.1 </w:t>
            </w:r>
            <w:r w:rsidR="00007AAC" w:rsidRPr="00317FCA">
              <w:rPr>
                <w:sz w:val="24"/>
                <w:szCs w:val="24"/>
              </w:rPr>
              <w:t>when</w:t>
            </w:r>
            <w:r w:rsidRPr="00317FCA">
              <w:rPr>
                <w:sz w:val="24"/>
                <w:szCs w:val="24"/>
              </w:rPr>
              <w:t xml:space="preserve"> user name and password wrong, user can’t log</w:t>
            </w:r>
            <w:r w:rsidR="00007AAC" w:rsidRPr="00317FCA">
              <w:rPr>
                <w:sz w:val="24"/>
                <w:szCs w:val="24"/>
              </w:rPr>
              <w:t>s in</w:t>
            </w:r>
            <w:r w:rsidRPr="00317FCA">
              <w:rPr>
                <w:sz w:val="24"/>
                <w:szCs w:val="24"/>
              </w:rPr>
              <w:t>to the system</w:t>
            </w:r>
          </w:p>
        </w:tc>
      </w:tr>
    </w:tbl>
    <w:p w:rsidR="00411B48" w:rsidRPr="00317FCA" w:rsidRDefault="00411B4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DD16A6" w:rsidRPr="00317FCA" w:rsidRDefault="00DD16A6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DD16A6" w:rsidRPr="00317FCA" w:rsidTr="0000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  <w:r w:rsidRPr="00317FCA">
              <w:rPr>
                <w:bCs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exchange rate </w:t>
            </w:r>
          </w:p>
        </w:tc>
      </w:tr>
      <w:tr w:rsidR="00DD16A6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Scenario: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7760A8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exchange currency </w:t>
            </w:r>
          </w:p>
        </w:tc>
      </w:tr>
      <w:tr w:rsidR="00DD16A6" w:rsidRPr="00317FCA" w:rsidTr="00007AA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Triggering Event: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Click on " exchange rate "</w:t>
            </w:r>
          </w:p>
        </w:tc>
      </w:tr>
      <w:tr w:rsidR="00DD16A6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can see </w:t>
            </w:r>
            <w:r w:rsidR="007760A8" w:rsidRPr="00317FCA">
              <w:rPr>
                <w:sz w:val="24"/>
                <w:szCs w:val="24"/>
              </w:rPr>
              <w:t xml:space="preserve">currency rate </w:t>
            </w:r>
            <w:r w:rsidRPr="00317FCA">
              <w:rPr>
                <w:sz w:val="24"/>
                <w:szCs w:val="24"/>
              </w:rPr>
              <w:t xml:space="preserve">and exchange currency </w:t>
            </w:r>
          </w:p>
        </w:tc>
      </w:tr>
      <w:tr w:rsidR="00DD16A6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</w:tr>
      <w:tr w:rsidR="00DD16A6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Related use case: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&lt;</w:t>
            </w:r>
            <w:r w:rsidR="008D6A0D" w:rsidRPr="00317FCA">
              <w:rPr>
                <w:sz w:val="24"/>
                <w:szCs w:val="24"/>
              </w:rPr>
              <w:t xml:space="preserve"> </w:t>
            </w:r>
            <w:r w:rsidRPr="00317FCA">
              <w:rPr>
                <w:sz w:val="24"/>
                <w:szCs w:val="24"/>
              </w:rPr>
              <w:t xml:space="preserve">&lt;include&gt;&gt; checking account </w:t>
            </w:r>
          </w:p>
        </w:tc>
      </w:tr>
      <w:tr w:rsidR="00DD16A6" w:rsidRPr="00317FCA" w:rsidTr="00007AA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Preconditions: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  must logged in the system</w:t>
            </w:r>
          </w:p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Currency  must exist</w:t>
            </w:r>
          </w:p>
        </w:tc>
      </w:tr>
      <w:tr w:rsidR="00DD16A6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Post-conditions</w:t>
            </w:r>
            <w:r w:rsidR="00DD16A6" w:rsidRPr="00317FCA">
              <w:rPr>
                <w:bCs w:val="0"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The exchanged done successfully </w:t>
            </w:r>
          </w:p>
        </w:tc>
      </w:tr>
      <w:tr w:rsidR="00DD16A6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Flow of events:</w:t>
            </w:r>
          </w:p>
        </w:tc>
        <w:tc>
          <w:tcPr>
            <w:tcW w:w="3500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DD16A6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DD16A6" w:rsidRPr="00317FCA" w:rsidRDefault="00DD16A6" w:rsidP="00DD16A6">
            <w:pPr>
              <w:pStyle w:val="afff3"/>
              <w:numPr>
                <w:ilvl w:val="0"/>
                <w:numId w:val="22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user login the system</w:t>
            </w:r>
          </w:p>
          <w:p w:rsidR="00DD16A6" w:rsidRPr="00317FCA" w:rsidRDefault="00DD16A6" w:rsidP="00DD16A6">
            <w:pPr>
              <w:pStyle w:val="afff3"/>
              <w:numPr>
                <w:ilvl w:val="0"/>
                <w:numId w:val="22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choose a currency</w:t>
            </w:r>
          </w:p>
          <w:p w:rsidR="00DD16A6" w:rsidRPr="00317FCA" w:rsidRDefault="00DD16A6" w:rsidP="00DD16A6">
            <w:pPr>
              <w:pStyle w:val="afff3"/>
              <w:numPr>
                <w:ilvl w:val="0"/>
                <w:numId w:val="22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enter the amount of money  </w:t>
            </w:r>
          </w:p>
        </w:tc>
        <w:tc>
          <w:tcPr>
            <w:tcW w:w="3500" w:type="dxa"/>
            <w:hideMark/>
          </w:tcPr>
          <w:p w:rsidR="00DD16A6" w:rsidRPr="00317FCA" w:rsidRDefault="00DD16A6" w:rsidP="00DD16A6">
            <w:pPr>
              <w:pStyle w:val="afff3"/>
              <w:numPr>
                <w:ilvl w:val="1"/>
                <w:numId w:val="23"/>
              </w:num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rFonts w:cs="Calibri"/>
                <w:sz w:val="24"/>
                <w:szCs w:val="24"/>
              </w:rPr>
              <w:t>Verify user account</w:t>
            </w:r>
          </w:p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Show the exchange rate </w:t>
            </w:r>
          </w:p>
          <w:p w:rsidR="00DD16A6" w:rsidRPr="00317FCA" w:rsidRDefault="00DD16A6" w:rsidP="00DD16A6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 verify the amount of money</w:t>
            </w:r>
          </w:p>
        </w:tc>
      </w:tr>
      <w:tr w:rsidR="00DD16A6" w:rsidRPr="00317FCA" w:rsidTr="00007AA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bCs w:val="0"/>
                <w:sz w:val="24"/>
                <w:szCs w:val="24"/>
              </w:rPr>
            </w:pPr>
            <w:r w:rsidRPr="00317FCA">
              <w:rPr>
                <w:bCs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1.1if user name and password are wrong, user can’t log in to the system</w:t>
            </w:r>
          </w:p>
          <w:p w:rsidR="00DD16A6" w:rsidRPr="00317FCA" w:rsidRDefault="00DD16A6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 if the amount doesn’t exist , massage will appear " your amount is not enough try again"</w:t>
            </w:r>
          </w:p>
        </w:tc>
      </w:tr>
    </w:tbl>
    <w:p w:rsidR="00411B48" w:rsidRPr="00317FCA" w:rsidRDefault="00411B4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7760A8" w:rsidRPr="00317FCA" w:rsidRDefault="007760A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7760A8" w:rsidRPr="00317FCA" w:rsidTr="0000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color w:val="auto"/>
                <w:sz w:val="24"/>
                <w:szCs w:val="24"/>
              </w:rPr>
            </w:pPr>
            <w:r w:rsidRPr="00317FCA">
              <w:rPr>
                <w:b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Transferring money   </w:t>
            </w:r>
          </w:p>
        </w:tc>
      </w:tr>
      <w:tr w:rsidR="007760A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lastRenderedPageBreak/>
              <w:t>Scenarios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Transferring money  </w:t>
            </w:r>
          </w:p>
        </w:tc>
      </w:tr>
      <w:tr w:rsidR="007760A8" w:rsidRPr="00317FCA" w:rsidTr="00007AA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Triggering Event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Click on " transferring money  "</w:t>
            </w:r>
          </w:p>
        </w:tc>
      </w:tr>
      <w:tr w:rsidR="007760A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Transferring money from account to another account </w:t>
            </w:r>
          </w:p>
        </w:tc>
      </w:tr>
      <w:tr w:rsidR="007760A8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</w:tr>
      <w:tr w:rsidR="007760A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Rel</w:t>
            </w:r>
            <w:r w:rsidR="00007AAC" w:rsidRPr="00317FCA">
              <w:rPr>
                <w:b w:val="0"/>
                <w:sz w:val="24"/>
                <w:szCs w:val="24"/>
              </w:rPr>
              <w:t>ated use cases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007AAC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 </w:t>
            </w:r>
            <w:r w:rsidR="007760A8" w:rsidRPr="00317FCA">
              <w:rPr>
                <w:sz w:val="24"/>
                <w:szCs w:val="24"/>
              </w:rPr>
              <w:t>&lt;</w:t>
            </w:r>
            <w:r w:rsidR="008D6A0D" w:rsidRPr="00317FCA">
              <w:rPr>
                <w:sz w:val="24"/>
                <w:szCs w:val="24"/>
              </w:rPr>
              <w:t xml:space="preserve"> </w:t>
            </w:r>
            <w:r w:rsidR="007760A8" w:rsidRPr="00317FCA">
              <w:rPr>
                <w:sz w:val="24"/>
                <w:szCs w:val="24"/>
              </w:rPr>
              <w:t xml:space="preserve">&lt;include&gt;&gt; checking account </w:t>
            </w:r>
          </w:p>
        </w:tc>
      </w:tr>
      <w:tr w:rsidR="007760A8" w:rsidRPr="00317FCA" w:rsidTr="00007AA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Preconditions: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007AAC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 </w:t>
            </w:r>
            <w:r w:rsidR="00007AAC" w:rsidRPr="00317FCA">
              <w:rPr>
                <w:sz w:val="24"/>
                <w:szCs w:val="24"/>
              </w:rPr>
              <w:t>have to</w:t>
            </w:r>
            <w:r w:rsidRPr="00317FCA">
              <w:rPr>
                <w:sz w:val="24"/>
                <w:szCs w:val="24"/>
              </w:rPr>
              <w:t xml:space="preserve"> logged </w:t>
            </w:r>
            <w:r w:rsidR="00007AAC" w:rsidRPr="00317FCA">
              <w:rPr>
                <w:sz w:val="24"/>
                <w:szCs w:val="24"/>
              </w:rPr>
              <w:t>into</w:t>
            </w:r>
            <w:r w:rsidRPr="00317FCA">
              <w:rPr>
                <w:sz w:val="24"/>
                <w:szCs w:val="24"/>
              </w:rPr>
              <w:t xml:space="preserve"> the system</w:t>
            </w:r>
          </w:p>
        </w:tc>
      </w:tr>
      <w:tr w:rsidR="007760A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CB624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Post-conditions</w:t>
            </w:r>
            <w:r w:rsidR="007760A8" w:rsidRPr="00317FCA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The transaction  done successfully </w:t>
            </w:r>
          </w:p>
        </w:tc>
      </w:tr>
      <w:tr w:rsidR="007760A8" w:rsidRPr="00317FCA" w:rsidTr="00007A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Flow</w:t>
            </w:r>
            <w:r w:rsidR="008D6A0D" w:rsidRPr="00317FCA">
              <w:rPr>
                <w:b w:val="0"/>
                <w:sz w:val="24"/>
                <w:szCs w:val="24"/>
              </w:rPr>
              <w:t>ing  events</w:t>
            </w:r>
          </w:p>
        </w:tc>
        <w:tc>
          <w:tcPr>
            <w:tcW w:w="3500" w:type="dxa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7760A8" w:rsidRPr="00317FCA" w:rsidTr="0000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7760A8" w:rsidRPr="00317FCA" w:rsidRDefault="003B716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7760A8" w:rsidRPr="00317FCA">
              <w:rPr>
                <w:sz w:val="24"/>
                <w:szCs w:val="24"/>
              </w:rPr>
              <w:t>user</w:t>
            </w:r>
            <w:r w:rsidR="008D6A0D" w:rsidRPr="00317FCA">
              <w:rPr>
                <w:sz w:val="24"/>
                <w:szCs w:val="24"/>
              </w:rPr>
              <w:t>s</w:t>
            </w:r>
            <w:r w:rsidR="007760A8" w:rsidRPr="00317FCA">
              <w:rPr>
                <w:sz w:val="24"/>
                <w:szCs w:val="24"/>
              </w:rPr>
              <w:t xml:space="preserve"> login the system</w:t>
            </w:r>
          </w:p>
          <w:p w:rsidR="007760A8" w:rsidRPr="00317FCA" w:rsidRDefault="003B716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8D6A0D" w:rsidRPr="00317FCA">
              <w:rPr>
                <w:sz w:val="24"/>
                <w:szCs w:val="24"/>
              </w:rPr>
              <w:t xml:space="preserve">clicks </w:t>
            </w:r>
            <w:r w:rsidR="007760A8" w:rsidRPr="00317FCA">
              <w:rPr>
                <w:sz w:val="24"/>
                <w:szCs w:val="24"/>
              </w:rPr>
              <w:t>"transferring money"</w:t>
            </w:r>
          </w:p>
          <w:p w:rsidR="007760A8" w:rsidRPr="00317FCA" w:rsidRDefault="003B716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</w:t>
            </w:r>
            <w:r w:rsidR="007760A8" w:rsidRPr="00317FCA">
              <w:rPr>
                <w:sz w:val="24"/>
                <w:szCs w:val="24"/>
              </w:rPr>
              <w:t xml:space="preserve">entering account number </w:t>
            </w:r>
          </w:p>
          <w:p w:rsidR="007760A8" w:rsidRPr="00317FCA" w:rsidRDefault="003B716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</w:t>
            </w:r>
            <w:r w:rsidR="007760A8" w:rsidRPr="00317FCA">
              <w:rPr>
                <w:sz w:val="24"/>
                <w:szCs w:val="24"/>
              </w:rPr>
              <w:t xml:space="preserve">enter the amount of money  </w:t>
            </w:r>
          </w:p>
        </w:tc>
        <w:tc>
          <w:tcPr>
            <w:tcW w:w="3500" w:type="dxa"/>
            <w:hideMark/>
          </w:tcPr>
          <w:p w:rsidR="007760A8" w:rsidRPr="00317FCA" w:rsidRDefault="003B716D" w:rsidP="003B716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rFonts w:cs="Calibri"/>
                <w:sz w:val="24"/>
                <w:szCs w:val="24"/>
              </w:rPr>
              <w:t>1.1</w:t>
            </w:r>
            <w:r w:rsidR="007760A8" w:rsidRPr="00317FCA">
              <w:rPr>
                <w:rFonts w:cs="Calibri"/>
                <w:sz w:val="24"/>
                <w:szCs w:val="24"/>
              </w:rPr>
              <w:t>Verify user account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show transferring money page 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3.1 verify account number   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verify the amount of money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60A8" w:rsidRPr="00317FCA" w:rsidTr="00007AAC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1.1if user name and password are wrong, user can’t log in to the system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3.1  if the account number is wrong , massage will appear "wrong account number "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if the amount doesn’t exist , massage will appear " your amount is not enough try again"</w:t>
            </w:r>
          </w:p>
        </w:tc>
      </w:tr>
    </w:tbl>
    <w:p w:rsidR="007760A8" w:rsidRPr="00317FCA" w:rsidRDefault="007760A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7760A8" w:rsidRPr="00317FCA" w:rsidTr="00CD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color w:val="auto"/>
                <w:sz w:val="24"/>
                <w:szCs w:val="24"/>
              </w:rPr>
            </w:pPr>
            <w:r w:rsidRPr="00317FCA">
              <w:rPr>
                <w:b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Pay bills    </w:t>
            </w:r>
          </w:p>
        </w:tc>
      </w:tr>
      <w:tr w:rsidR="007760A8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Scenario: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Clients paying bills    </w:t>
            </w:r>
          </w:p>
        </w:tc>
      </w:tr>
      <w:tr w:rsidR="007760A8" w:rsidRPr="00317FCA" w:rsidTr="00CD67B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Trigger Events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Click on " pay bills   "</w:t>
            </w:r>
          </w:p>
        </w:tc>
      </w:tr>
      <w:tr w:rsidR="007760A8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choosing which  bill he/she wants to pay  </w:t>
            </w:r>
          </w:p>
        </w:tc>
      </w:tr>
      <w:tr w:rsidR="007760A8" w:rsidRPr="00317FCA" w:rsidTr="00CD67B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</w:t>
            </w:r>
          </w:p>
        </w:tc>
      </w:tr>
      <w:tr w:rsidR="007760A8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 xml:space="preserve"> Related use cases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&lt;</w:t>
            </w:r>
            <w:r w:rsidR="008D6A0D" w:rsidRPr="00317FCA">
              <w:rPr>
                <w:sz w:val="24"/>
                <w:szCs w:val="24"/>
              </w:rPr>
              <w:t xml:space="preserve"> </w:t>
            </w:r>
            <w:r w:rsidRPr="00317FCA">
              <w:rPr>
                <w:sz w:val="24"/>
                <w:szCs w:val="24"/>
              </w:rPr>
              <w:t xml:space="preserve">&lt;include&gt;&gt; checking account </w:t>
            </w:r>
          </w:p>
        </w:tc>
      </w:tr>
      <w:tr w:rsidR="007760A8" w:rsidRPr="00317FCA" w:rsidTr="00CD67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Precondition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 </w:t>
            </w:r>
            <w:r w:rsidR="008D6A0D" w:rsidRPr="00317FCA">
              <w:rPr>
                <w:sz w:val="24"/>
                <w:szCs w:val="24"/>
              </w:rPr>
              <w:t>have to</w:t>
            </w:r>
            <w:r w:rsidRPr="00317FCA">
              <w:rPr>
                <w:sz w:val="24"/>
                <w:szCs w:val="24"/>
              </w:rPr>
              <w:t xml:space="preserve"> logged in</w:t>
            </w:r>
            <w:r w:rsidR="008D6A0D" w:rsidRPr="00317FCA">
              <w:rPr>
                <w:sz w:val="24"/>
                <w:szCs w:val="24"/>
              </w:rPr>
              <w:t>to</w:t>
            </w:r>
            <w:r w:rsidRPr="00317FCA">
              <w:rPr>
                <w:sz w:val="24"/>
                <w:szCs w:val="24"/>
              </w:rPr>
              <w:t xml:space="preserve"> the system</w:t>
            </w:r>
          </w:p>
        </w:tc>
      </w:tr>
      <w:tr w:rsidR="007760A8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Post-condition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The payment is  done successfully </w:t>
            </w:r>
          </w:p>
        </w:tc>
      </w:tr>
      <w:tr w:rsidR="007760A8" w:rsidRPr="00317FCA" w:rsidTr="00CD67B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8D6A0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Flowing event</w:t>
            </w:r>
          </w:p>
        </w:tc>
        <w:tc>
          <w:tcPr>
            <w:tcW w:w="3500" w:type="dxa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7760A8" w:rsidRPr="00317FCA" w:rsidRDefault="007760A8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7760A8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7760A8" w:rsidRPr="00317FCA" w:rsidRDefault="003B716D" w:rsidP="003B716D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7760A8" w:rsidRPr="00317FCA">
              <w:rPr>
                <w:sz w:val="24"/>
                <w:szCs w:val="24"/>
              </w:rPr>
              <w:t>user</w:t>
            </w:r>
            <w:r w:rsidR="008D6A0D" w:rsidRPr="00317FCA">
              <w:rPr>
                <w:sz w:val="24"/>
                <w:szCs w:val="24"/>
              </w:rPr>
              <w:t>s</w:t>
            </w:r>
            <w:r w:rsidR="007760A8" w:rsidRPr="00317FCA">
              <w:rPr>
                <w:sz w:val="24"/>
                <w:szCs w:val="24"/>
              </w:rPr>
              <w:t xml:space="preserve"> log</w:t>
            </w:r>
            <w:r w:rsidR="008D6A0D" w:rsidRPr="00317FCA">
              <w:rPr>
                <w:sz w:val="24"/>
                <w:szCs w:val="24"/>
              </w:rPr>
              <w:t>-</w:t>
            </w:r>
            <w:r w:rsidR="007760A8" w:rsidRPr="00317FCA">
              <w:rPr>
                <w:sz w:val="24"/>
                <w:szCs w:val="24"/>
              </w:rPr>
              <w:t>in the system</w:t>
            </w:r>
          </w:p>
          <w:p w:rsidR="007760A8" w:rsidRPr="00317FCA" w:rsidRDefault="003B716D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7760A8" w:rsidRPr="00317FCA">
              <w:rPr>
                <w:sz w:val="24"/>
                <w:szCs w:val="24"/>
              </w:rPr>
              <w:t>click</w:t>
            </w:r>
            <w:r w:rsidR="008D6A0D" w:rsidRPr="00317FCA">
              <w:rPr>
                <w:sz w:val="24"/>
                <w:szCs w:val="24"/>
              </w:rPr>
              <w:t>s</w:t>
            </w:r>
            <w:r w:rsidR="007760A8" w:rsidRPr="00317FCA">
              <w:rPr>
                <w:sz w:val="24"/>
                <w:szCs w:val="24"/>
              </w:rPr>
              <w:t xml:space="preserve"> "pay bills"</w:t>
            </w:r>
          </w:p>
          <w:p w:rsidR="007760A8" w:rsidRPr="00317FCA" w:rsidRDefault="003B716D" w:rsidP="003B716D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</w:t>
            </w:r>
            <w:r w:rsidR="007760A8" w:rsidRPr="00317FCA">
              <w:rPr>
                <w:sz w:val="24"/>
                <w:szCs w:val="24"/>
              </w:rPr>
              <w:t>choosing which bill to pay</w:t>
            </w:r>
          </w:p>
          <w:p w:rsidR="007760A8" w:rsidRPr="00317FCA" w:rsidRDefault="003B716D" w:rsidP="003B716D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</w:t>
            </w:r>
            <w:r w:rsidR="007760A8" w:rsidRPr="00317FCA">
              <w:rPr>
                <w:sz w:val="24"/>
                <w:szCs w:val="24"/>
              </w:rPr>
              <w:t xml:space="preserve">enter the amount of money  </w:t>
            </w:r>
          </w:p>
        </w:tc>
        <w:tc>
          <w:tcPr>
            <w:tcW w:w="3500" w:type="dxa"/>
            <w:hideMark/>
          </w:tcPr>
          <w:p w:rsidR="007760A8" w:rsidRPr="00317FCA" w:rsidRDefault="003B716D" w:rsidP="003B716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rFonts w:cs="Calibri"/>
                <w:sz w:val="24"/>
                <w:szCs w:val="24"/>
              </w:rPr>
              <w:t>1.1</w:t>
            </w:r>
            <w:r w:rsidR="007760A8" w:rsidRPr="00317FCA">
              <w:rPr>
                <w:rFonts w:cs="Calibri"/>
                <w:sz w:val="24"/>
                <w:szCs w:val="24"/>
              </w:rPr>
              <w:t>Verify user account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show pay bills  page 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3.1 verify account number   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verify the amount of money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60A8" w:rsidRPr="00317FCA" w:rsidTr="00CD67B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1.1if user name and password are wrong, user can’t log in to the system</w:t>
            </w:r>
          </w:p>
          <w:p w:rsidR="007760A8" w:rsidRPr="00317FCA" w:rsidRDefault="007760A8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if the amount doesn’t exist , massage will appear " your amount is not enough try again"</w:t>
            </w:r>
          </w:p>
        </w:tc>
      </w:tr>
    </w:tbl>
    <w:p w:rsidR="007760A8" w:rsidRPr="00317FCA" w:rsidRDefault="007760A8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8D6A0D" w:rsidRPr="00317FCA" w:rsidRDefault="008D6A0D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tbl>
      <w:tblPr>
        <w:tblStyle w:val="15"/>
        <w:tblpPr w:leftFromText="180" w:rightFromText="180" w:vertAnchor="text" w:horzAnchor="margin" w:tblpY="761"/>
        <w:tblW w:w="9237" w:type="dxa"/>
        <w:tblLook w:val="04A0" w:firstRow="1" w:lastRow="0" w:firstColumn="1" w:lastColumn="0" w:noHBand="0" w:noVBand="1"/>
      </w:tblPr>
      <w:tblGrid>
        <w:gridCol w:w="2237"/>
        <w:gridCol w:w="3500"/>
        <w:gridCol w:w="3500"/>
      </w:tblGrid>
      <w:tr w:rsidR="00593DE9" w:rsidRPr="00317FCA" w:rsidTr="00CD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color w:val="auto"/>
                <w:sz w:val="24"/>
                <w:szCs w:val="24"/>
              </w:rPr>
            </w:pPr>
            <w:r w:rsidRPr="00317FCA">
              <w:rPr>
                <w:b w:val="0"/>
                <w:color w:val="auto"/>
                <w:sz w:val="24"/>
                <w:szCs w:val="24"/>
              </w:rPr>
              <w:t>Use Case Name: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  <w:r w:rsidRPr="00317FCA">
              <w:rPr>
                <w:rFonts w:cstheme="majorBidi"/>
                <w:sz w:val="24"/>
                <w:szCs w:val="24"/>
              </w:rPr>
              <w:t xml:space="preserve">invest    </w:t>
            </w:r>
          </w:p>
        </w:tc>
      </w:tr>
      <w:tr w:rsidR="00593DE9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Scenario: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Clients making  an investment  </w:t>
            </w:r>
          </w:p>
        </w:tc>
      </w:tr>
      <w:tr w:rsidR="00593DE9" w:rsidRPr="00317FCA" w:rsidTr="00CD67B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Triggering Event: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Click on " invest   "</w:t>
            </w:r>
          </w:p>
        </w:tc>
      </w:tr>
      <w:tr w:rsidR="00593DE9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Description: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choosing and Making an investment through the system  </w:t>
            </w:r>
          </w:p>
        </w:tc>
      </w:tr>
      <w:tr w:rsidR="00593DE9" w:rsidRPr="00317FCA" w:rsidTr="00CD67B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Actors: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tabs>
                <w:tab w:val="left" w:pos="1065"/>
              </w:tabs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client</w:t>
            </w:r>
          </w:p>
        </w:tc>
      </w:tr>
      <w:tr w:rsidR="00593DE9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Related use cases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none</w:t>
            </w:r>
          </w:p>
        </w:tc>
      </w:tr>
      <w:tr w:rsidR="00593DE9" w:rsidRPr="00317FCA" w:rsidTr="00CD67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Precondition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Client  </w:t>
            </w:r>
            <w:r w:rsidR="008D6A0D" w:rsidRPr="00317FCA">
              <w:rPr>
                <w:sz w:val="24"/>
                <w:szCs w:val="24"/>
              </w:rPr>
              <w:t>have to</w:t>
            </w:r>
            <w:r w:rsidRPr="00317FCA">
              <w:rPr>
                <w:sz w:val="24"/>
                <w:szCs w:val="24"/>
              </w:rPr>
              <w:t xml:space="preserve"> logged in</w:t>
            </w:r>
            <w:r w:rsidR="008D6A0D" w:rsidRPr="00317FCA">
              <w:rPr>
                <w:sz w:val="24"/>
                <w:szCs w:val="24"/>
              </w:rPr>
              <w:t>to</w:t>
            </w:r>
            <w:r w:rsidRPr="00317FCA">
              <w:rPr>
                <w:sz w:val="24"/>
                <w:szCs w:val="24"/>
              </w:rPr>
              <w:t xml:space="preserve"> the system</w:t>
            </w:r>
          </w:p>
        </w:tc>
      </w:tr>
      <w:tr w:rsidR="00593DE9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8D6A0D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Post-condition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The investment  is  done successfully </w:t>
            </w:r>
          </w:p>
        </w:tc>
      </w:tr>
      <w:tr w:rsidR="00593DE9" w:rsidRPr="00317FCA" w:rsidTr="00CD67B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8D6A0D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Flow</w:t>
            </w:r>
            <w:r w:rsidR="008D6A0D" w:rsidRPr="00317FCA">
              <w:rPr>
                <w:b w:val="0"/>
                <w:sz w:val="24"/>
                <w:szCs w:val="24"/>
              </w:rPr>
              <w:t xml:space="preserve">ing </w:t>
            </w:r>
            <w:r w:rsidRPr="00317FCA">
              <w:rPr>
                <w:b w:val="0"/>
                <w:sz w:val="24"/>
                <w:szCs w:val="24"/>
              </w:rPr>
              <w:t xml:space="preserve"> events:</w:t>
            </w:r>
          </w:p>
        </w:tc>
        <w:tc>
          <w:tcPr>
            <w:tcW w:w="3500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500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b/>
                <w:sz w:val="24"/>
                <w:szCs w:val="24"/>
              </w:rPr>
              <w:t>System</w:t>
            </w:r>
          </w:p>
        </w:tc>
      </w:tr>
      <w:tr w:rsidR="00593DE9" w:rsidRPr="00317FCA" w:rsidTr="00CD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00" w:type="dxa"/>
            <w:hideMark/>
          </w:tcPr>
          <w:p w:rsidR="00593DE9" w:rsidRPr="00317FCA" w:rsidRDefault="001F2E80" w:rsidP="001F2E80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</w:t>
            </w:r>
            <w:r w:rsidR="00593DE9" w:rsidRPr="00317FCA">
              <w:rPr>
                <w:sz w:val="24"/>
                <w:szCs w:val="24"/>
              </w:rPr>
              <w:t>user</w:t>
            </w:r>
            <w:r w:rsidR="008D6A0D" w:rsidRPr="00317FCA">
              <w:rPr>
                <w:sz w:val="24"/>
                <w:szCs w:val="24"/>
              </w:rPr>
              <w:t>s</w:t>
            </w:r>
            <w:r w:rsidR="00593DE9" w:rsidRPr="00317FCA">
              <w:rPr>
                <w:sz w:val="24"/>
                <w:szCs w:val="24"/>
              </w:rPr>
              <w:t xml:space="preserve"> log</w:t>
            </w:r>
            <w:r w:rsidR="008D6A0D" w:rsidRPr="00317FCA">
              <w:rPr>
                <w:sz w:val="24"/>
                <w:szCs w:val="24"/>
              </w:rPr>
              <w:t>-</w:t>
            </w:r>
            <w:r w:rsidR="00593DE9" w:rsidRPr="00317FCA">
              <w:rPr>
                <w:sz w:val="24"/>
                <w:szCs w:val="24"/>
              </w:rPr>
              <w:t>in the system</w:t>
            </w:r>
          </w:p>
          <w:p w:rsidR="00593DE9" w:rsidRPr="00317FCA" w:rsidRDefault="001F2E80" w:rsidP="001F2E80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2.</w:t>
            </w:r>
            <w:r w:rsidR="008D6A0D" w:rsidRPr="00317FCA">
              <w:rPr>
                <w:sz w:val="24"/>
                <w:szCs w:val="24"/>
              </w:rPr>
              <w:t>clicks</w:t>
            </w:r>
            <w:r w:rsidR="00593DE9" w:rsidRPr="00317FCA">
              <w:rPr>
                <w:sz w:val="24"/>
                <w:szCs w:val="24"/>
              </w:rPr>
              <w:t xml:space="preserve"> " invest"</w:t>
            </w:r>
          </w:p>
          <w:p w:rsidR="00593DE9" w:rsidRPr="00317FCA" w:rsidRDefault="001F2E80" w:rsidP="001F2E80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3.</w:t>
            </w:r>
            <w:r w:rsidR="00593DE9" w:rsidRPr="00317FCA">
              <w:rPr>
                <w:sz w:val="24"/>
                <w:szCs w:val="24"/>
              </w:rPr>
              <w:t xml:space="preserve">choosing which investment </w:t>
            </w:r>
          </w:p>
          <w:p w:rsidR="00593DE9" w:rsidRPr="00317FCA" w:rsidRDefault="001F2E80" w:rsidP="001F2E80">
            <w:pPr>
              <w:pBdr>
                <w:bar w:val="single" w:sz="8" w:color="404040" w:themeColor="text1" w:themeTint="BF"/>
              </w:pBdr>
              <w:spacing w:after="200"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</w:t>
            </w:r>
            <w:r w:rsidR="00593DE9" w:rsidRPr="00317FCA">
              <w:rPr>
                <w:sz w:val="24"/>
                <w:szCs w:val="24"/>
              </w:rPr>
              <w:t xml:space="preserve">enter the amount of money  </w:t>
            </w:r>
          </w:p>
        </w:tc>
        <w:tc>
          <w:tcPr>
            <w:tcW w:w="3500" w:type="dxa"/>
            <w:hideMark/>
          </w:tcPr>
          <w:p w:rsidR="00593DE9" w:rsidRPr="00317FCA" w:rsidRDefault="001F2E80" w:rsidP="001F2E80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rFonts w:cs="Calibri"/>
                <w:sz w:val="24"/>
                <w:szCs w:val="24"/>
              </w:rPr>
              <w:t>1.1</w:t>
            </w:r>
            <w:r w:rsidR="00593DE9" w:rsidRPr="00317FCA">
              <w:rPr>
                <w:rFonts w:cs="Calibri"/>
                <w:sz w:val="24"/>
                <w:szCs w:val="24"/>
              </w:rPr>
              <w:t>Verify user</w:t>
            </w:r>
            <w:r w:rsidR="008D6A0D" w:rsidRPr="00317FCA">
              <w:rPr>
                <w:rFonts w:cs="Calibri"/>
                <w:sz w:val="24"/>
                <w:szCs w:val="24"/>
              </w:rPr>
              <w:t>s</w:t>
            </w:r>
            <w:r w:rsidR="00593DE9" w:rsidRPr="00317FCA">
              <w:rPr>
                <w:rFonts w:cs="Calibri"/>
                <w:sz w:val="24"/>
                <w:szCs w:val="24"/>
              </w:rPr>
              <w:t xml:space="preserve"> account</w:t>
            </w: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2.1 show investment page </w:t>
            </w: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 xml:space="preserve">3.1 show the specific investment </w:t>
            </w: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verify the amount of money</w:t>
            </w: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line="360" w:lineRule="auto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DE9" w:rsidRPr="00317FCA" w:rsidTr="00CD67B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rPr>
                <w:sz w:val="24"/>
                <w:szCs w:val="24"/>
              </w:rPr>
            </w:pPr>
            <w:r w:rsidRPr="00317FCA">
              <w:rPr>
                <w:b w:val="0"/>
                <w:sz w:val="24"/>
                <w:szCs w:val="24"/>
              </w:rPr>
              <w:t>Exception Conditions:</w:t>
            </w:r>
          </w:p>
        </w:tc>
        <w:tc>
          <w:tcPr>
            <w:tcW w:w="7000" w:type="dxa"/>
            <w:gridSpan w:val="2"/>
            <w:hideMark/>
          </w:tcPr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1.1if user name and password are wrong, user can’t log in to the system</w:t>
            </w:r>
          </w:p>
          <w:p w:rsidR="00593DE9" w:rsidRPr="00317FCA" w:rsidRDefault="00593DE9" w:rsidP="00593DE9">
            <w:pPr>
              <w:pBdr>
                <w:bar w:val="single" w:sz="8" w:color="404040" w:themeColor="text1" w:themeTint="BF"/>
              </w:pBd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7FCA">
              <w:rPr>
                <w:sz w:val="24"/>
                <w:szCs w:val="24"/>
              </w:rPr>
              <w:t>4.1 if the amount doesn’t exist , massage will appear " your amount is not enough try again"</w:t>
            </w:r>
          </w:p>
        </w:tc>
      </w:tr>
    </w:tbl>
    <w:p w:rsidR="00971401" w:rsidRPr="00317FCA" w:rsidRDefault="00971401" w:rsidP="00571E18">
      <w:pPr>
        <w:pStyle w:val="1"/>
        <w:tabs>
          <w:tab w:val="left" w:pos="6230"/>
        </w:tabs>
        <w:rPr>
          <w:rFonts w:asciiTheme="minorHAnsi" w:hAnsiTheme="minorHAnsi"/>
        </w:rPr>
      </w:pPr>
      <w:r w:rsidRPr="00317FCA">
        <w:rPr>
          <w:rFonts w:asciiTheme="minorHAnsi" w:hAnsiTheme="minorHAnsi"/>
        </w:rPr>
        <w:lastRenderedPageBreak/>
        <w:t>3.1.6domain class diagram</w:t>
      </w:r>
    </w:p>
    <w:p w:rsidR="00971401" w:rsidRPr="00317FCA" w:rsidRDefault="00B74D6E" w:rsidP="00571E18">
      <w:pPr>
        <w:pStyle w:val="1"/>
        <w:tabs>
          <w:tab w:val="left" w:pos="6230"/>
        </w:tabs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38" type="#_x0000_t75" style="width:314.25pt;height:175.5pt">
            <v:imagedata r:id="rId24" o:title="Class Diagram1"/>
          </v:shape>
        </w:pict>
      </w:r>
    </w:p>
    <w:p w:rsidR="00971401" w:rsidRPr="00317FCA" w:rsidRDefault="00971401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971401" w:rsidRDefault="004505DD" w:rsidP="00571E18">
      <w:pPr>
        <w:pStyle w:val="1"/>
        <w:tabs>
          <w:tab w:val="left" w:pos="6230"/>
        </w:tabs>
        <w:rPr>
          <w:rFonts w:asciiTheme="minorHAnsi" w:hAnsiTheme="minorHAnsi"/>
        </w:rPr>
      </w:pPr>
      <w:r>
        <w:rPr>
          <w:rFonts w:asciiTheme="minorHAnsi" w:hAnsiTheme="minorHAnsi"/>
        </w:rPr>
        <w:t>3.1.7navigation diagram</w:t>
      </w:r>
    </w:p>
    <w:p w:rsidR="004505DD" w:rsidRPr="00317FCA" w:rsidRDefault="004505DD" w:rsidP="00571E18">
      <w:pPr>
        <w:pStyle w:val="1"/>
        <w:tabs>
          <w:tab w:val="left" w:pos="6230"/>
        </w:tabs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39" type="#_x0000_t75" style="width:467.25pt;height:212.25pt">
            <v:imagedata r:id="rId25" o:title="navigation"/>
          </v:shape>
        </w:pict>
      </w:r>
    </w:p>
    <w:p w:rsidR="00971401" w:rsidRPr="00317FCA" w:rsidRDefault="00971401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971401" w:rsidRPr="00317FCA" w:rsidRDefault="00971401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p w:rsidR="00593DE9" w:rsidRPr="00317FCA" w:rsidRDefault="003B3B3A" w:rsidP="00571E18">
      <w:pPr>
        <w:pStyle w:val="1"/>
        <w:tabs>
          <w:tab w:val="left" w:pos="6230"/>
        </w:tabs>
        <w:rPr>
          <w:rFonts w:asciiTheme="minorHAnsi" w:hAnsiTheme="minorHAnsi"/>
        </w:rPr>
      </w:pPr>
      <w:r w:rsidRPr="00317FCA">
        <w:rPr>
          <w:rFonts w:asciiTheme="minorHAnsi" w:hAnsiTheme="minorHAnsi"/>
        </w:rPr>
        <w:t>pHASE 3</w:t>
      </w:r>
    </w:p>
    <w:p w:rsidR="003B3B3A" w:rsidRPr="00317FCA" w:rsidRDefault="003B3B3A" w:rsidP="003B3B3A">
      <w:pPr>
        <w:rPr>
          <w:b/>
          <w:bCs/>
          <w:sz w:val="28"/>
          <w:szCs w:val="28"/>
          <w:u w:val="single"/>
        </w:rPr>
      </w:pPr>
      <w:r w:rsidRPr="00317FCA">
        <w:rPr>
          <w:b/>
          <w:bCs/>
          <w:sz w:val="28"/>
          <w:szCs w:val="28"/>
          <w:u w:val="single"/>
        </w:rPr>
        <w:t>4.1</w:t>
      </w:r>
      <w:r w:rsidR="00707EAB" w:rsidRPr="00317FCA">
        <w:rPr>
          <w:b/>
          <w:bCs/>
          <w:sz w:val="28"/>
          <w:szCs w:val="28"/>
          <w:u w:val="single"/>
        </w:rPr>
        <w:t>.1</w:t>
      </w:r>
      <w:r w:rsidRPr="00317FCA">
        <w:rPr>
          <w:b/>
          <w:bCs/>
          <w:sz w:val="28"/>
          <w:szCs w:val="28"/>
          <w:u w:val="single"/>
        </w:rPr>
        <w:t>Design Class Diagram</w:t>
      </w:r>
    </w:p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653B7ADD" wp14:editId="35E55211">
            <wp:extent cx="5838825" cy="4324350"/>
            <wp:effectExtent l="0" t="0" r="9525" b="0"/>
            <wp:docPr id="15" name="صورة 15" descr="https://documents.lucidchart.com/documents/1215b734-008b-4ecf-ae6a-7eafa518fea1/pages/0_0?a=1209&amp;x=-86&amp;y=-92&amp;w=2756&amp;h=1573&amp;store=1&amp;accept=image%2F*&amp;auth=LCA%2030f0346981971a07ff1e5184b5b009b8e4f80ea0-ts%3D15451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215b734-008b-4ecf-ae6a-7eafa518fea1/pages/0_0?a=1209&amp;x=-86&amp;y=-92&amp;w=2756&amp;h=1573&amp;store=1&amp;accept=image%2F*&amp;auth=LCA%2030f0346981971a07ff1e5184b5b009b8e4f80ea0-ts%3D15451645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81" cy="43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>
      <w:pPr>
        <w:rPr>
          <w:rtl/>
        </w:rPr>
      </w:pPr>
    </w:p>
    <w:p w:rsidR="003B3B3A" w:rsidRPr="00317FCA" w:rsidRDefault="003B3B3A" w:rsidP="003B3B3A"/>
    <w:p w:rsidR="003B3B3A" w:rsidRPr="00317FCA" w:rsidRDefault="00F15234" w:rsidP="003B3B3A">
      <w:pPr>
        <w:rPr>
          <w:b/>
          <w:bCs/>
          <w:sz w:val="30"/>
          <w:szCs w:val="30"/>
        </w:rPr>
      </w:pPr>
      <w:r w:rsidRPr="00317FCA">
        <w:rPr>
          <w:b/>
          <w:bCs/>
          <w:sz w:val="30"/>
          <w:szCs w:val="30"/>
        </w:rPr>
        <w:t>4.1.2</w:t>
      </w:r>
      <w:r w:rsidR="003B3B3A" w:rsidRPr="00317FCA">
        <w:rPr>
          <w:b/>
          <w:bCs/>
          <w:sz w:val="30"/>
          <w:szCs w:val="30"/>
        </w:rPr>
        <w:t>Sequence Diagram</w:t>
      </w:r>
    </w:p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398A3197" wp14:editId="059D386A">
            <wp:extent cx="5029200" cy="2990850"/>
            <wp:effectExtent l="0" t="0" r="0" b="0"/>
            <wp:docPr id="3" name="صورة 3" descr="https://documents.lucidchart.com/documents/26206f31-a46f-4753-af54-41045dd6fe1e/pages/0_0?a=6625&amp;x=748&amp;y=241&amp;w=704&amp;h=418&amp;store=1&amp;accept=image%2F*&amp;auth=LCA%2053ca952478474c5d23e6cbd92d874dbafb09486f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26206f31-a46f-4753-af54-41045dd6fe1e/pages/0_0?a=6625&amp;x=748&amp;y=241&amp;w=704&amp;h=418&amp;store=1&amp;accept=image%2F*&amp;auth=LCA%2053ca952478474c5d23e6cbd92d874dbafb09486f-ts%3D15451677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FCA">
        <w:rPr>
          <w:noProof/>
        </w:rPr>
        <w:drawing>
          <wp:inline distT="0" distB="0" distL="0" distR="0" wp14:anchorId="7B89E3B7" wp14:editId="73F1DFEF">
            <wp:extent cx="4876800" cy="3781425"/>
            <wp:effectExtent l="0" t="0" r="0" b="9525"/>
            <wp:docPr id="2" name="صورة 2" descr="https://documents.lucidchart.com/documents/26206f31-a46f-4753-af54-41045dd6fe1e/pages/0_0?a=6363&amp;x=109&amp;y=175&amp;w=682&amp;h=529&amp;store=1&amp;accept=image%2F*&amp;auth=LCA%20685507fb6a43528b1d60b70216c3a25d9faf0020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6206f31-a46f-4753-af54-41045dd6fe1e/pages/0_0?a=6363&amp;x=109&amp;y=175&amp;w=682&amp;h=529&amp;store=1&amp;accept=image%2F*&amp;auth=LCA%20685507fb6a43528b1d60b70216c3a25d9faf0020-ts%3D15451677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2128C8CA" wp14:editId="34ABB5B1">
            <wp:extent cx="4876800" cy="3781425"/>
            <wp:effectExtent l="0" t="0" r="0" b="9525"/>
            <wp:docPr id="4" name="صورة 4" descr="https://documents.lucidchart.com/documents/26206f31-a46f-4753-af54-41045dd6fe1e/pages/0_0?a=6641&amp;x=109&amp;y=175&amp;w=682&amp;h=529&amp;store=1&amp;accept=image%2F*&amp;auth=LCA%20e3c8b3093002d433b8ad576d0157b86ef0e1f175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26206f31-a46f-4753-af54-41045dd6fe1e/pages/0_0?a=6641&amp;x=109&amp;y=175&amp;w=682&amp;h=529&amp;store=1&amp;accept=image%2F*&amp;auth=LCA%20e3c8b3093002d433b8ad576d0157b86ef0e1f175-ts%3D15451677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drawing>
          <wp:inline distT="0" distB="0" distL="0" distR="0" wp14:anchorId="3A6605A4" wp14:editId="76F34336">
            <wp:extent cx="4876800" cy="3781425"/>
            <wp:effectExtent l="0" t="0" r="0" b="9525"/>
            <wp:docPr id="6" name="صورة 6" descr="https://documents.lucidchart.com/documents/26206f31-a46f-4753-af54-41045dd6fe1e/pages/0_0?a=6866&amp;x=109&amp;y=175&amp;w=682&amp;h=529&amp;store=1&amp;accept=image%2F*&amp;auth=LCA%20460bef9cd025b467dc6b99efb746ba708ceb368c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26206f31-a46f-4753-af54-41045dd6fe1e/pages/0_0?a=6866&amp;x=109&amp;y=175&amp;w=682&amp;h=529&amp;store=1&amp;accept=image%2F*&amp;auth=LCA%20460bef9cd025b467dc6b99efb746ba708ceb368c-ts%3D15451677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drawing>
          <wp:inline distT="0" distB="0" distL="0" distR="0" wp14:anchorId="6D665843" wp14:editId="0A55070B">
            <wp:extent cx="4876800" cy="3781425"/>
            <wp:effectExtent l="0" t="0" r="0" b="9525"/>
            <wp:docPr id="7" name="صورة 7" descr="https://documents.lucidchart.com/documents/26206f31-a46f-4753-af54-41045dd6fe1e/pages/0_0?a=7073&amp;x=109&amp;y=175&amp;w=682&amp;h=529&amp;store=1&amp;accept=image%2F*&amp;auth=LCA%20295b7b1aa5aec592ad1cc1c425a3d79ce4b38b1a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26206f31-a46f-4753-af54-41045dd6fe1e/pages/0_0?a=7073&amp;x=109&amp;y=175&amp;w=682&amp;h=529&amp;store=1&amp;accept=image%2F*&amp;auth=LCA%20295b7b1aa5aec592ad1cc1c425a3d79ce4b38b1a-ts%3D15451677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drawing>
          <wp:inline distT="0" distB="0" distL="0" distR="0" wp14:anchorId="7AFBD87B" wp14:editId="2AACDC53">
            <wp:extent cx="4876800" cy="3781425"/>
            <wp:effectExtent l="0" t="0" r="0" b="9525"/>
            <wp:docPr id="8" name="صورة 8" descr="https://documents.lucidchart.com/documents/26206f31-a46f-4753-af54-41045dd6fe1e/pages/0_0?a=7338&amp;x=109&amp;y=175&amp;w=682&amp;h=529&amp;store=1&amp;accept=image%2F*&amp;auth=LCA%20b8a7bb8e5a4269f4d012401b1e1fb01a1ad7f932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26206f31-a46f-4753-af54-41045dd6fe1e/pages/0_0?a=7338&amp;x=109&amp;y=175&amp;w=682&amp;h=529&amp;store=1&amp;accept=image%2F*&amp;auth=LCA%20b8a7bb8e5a4269f4d012401b1e1fb01a1ad7f932-ts%3D15451677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448D1686" wp14:editId="73A5D942">
            <wp:extent cx="4400550" cy="3152775"/>
            <wp:effectExtent l="0" t="0" r="0" b="9525"/>
            <wp:docPr id="9" name="صورة 9" descr="https://documents.lucidchart.com/documents/26206f31-a46f-4753-af54-41045dd6fe1e/pages/0_0?a=7406&amp;x=172&amp;y=179&amp;w=616&amp;h=441&amp;store=1&amp;accept=image%2F*&amp;auth=LCA%20872d1010d77e3e56a43ff7d3c6d671d9610286eb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chart.com/documents/26206f31-a46f-4753-af54-41045dd6fe1e/pages/0_0?a=7406&amp;x=172&amp;y=179&amp;w=616&amp;h=441&amp;store=1&amp;accept=image%2F*&amp;auth=LCA%20872d1010d77e3e56a43ff7d3c6d671d9610286eb-ts%3D15451677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drawing>
          <wp:inline distT="0" distB="0" distL="0" distR="0" wp14:anchorId="3C8CBD3A" wp14:editId="7E442478">
            <wp:extent cx="4876800" cy="3619500"/>
            <wp:effectExtent l="0" t="0" r="0" b="0"/>
            <wp:docPr id="10" name="صورة 10" descr="https://documents.lucidchart.com/documents/26206f31-a46f-4753-af54-41045dd6fe1e/pages/0_0?a=7656&amp;x=109&amp;y=176&amp;w=682&amp;h=507&amp;store=1&amp;accept=image%2F*&amp;auth=LCA%20ce8f48eb9be6f0ac9d5b14274f969e5b1236c719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26206f31-a46f-4753-af54-41045dd6fe1e/pages/0_0?a=7656&amp;x=109&amp;y=176&amp;w=682&amp;h=507&amp;store=1&amp;accept=image%2F*&amp;auth=LCA%20ce8f48eb9be6f0ac9d5b14274f969e5b1236c719-ts%3D15451677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17381DF6" wp14:editId="5EE21E56">
            <wp:extent cx="4876800" cy="4562475"/>
            <wp:effectExtent l="0" t="0" r="0" b="9525"/>
            <wp:docPr id="11" name="صورة 11" descr="https://documents.lucidchart.com/documents/26206f31-a46f-4753-af54-41045dd6fe1e/pages/0_0?a=7983&amp;x=109&amp;y=170&amp;w=682&amp;h=639&amp;store=1&amp;accept=image%2F*&amp;auth=LCA%2049ffa46dbe6c03770972d91c6522321827967e25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ocuments.lucidchart.com/documents/26206f31-a46f-4753-af54-41045dd6fe1e/pages/0_0?a=7983&amp;x=109&amp;y=170&amp;w=682&amp;h=639&amp;store=1&amp;accept=image%2F*&amp;auth=LCA%2049ffa46dbe6c03770972d91c6522321827967e25-ts%3D15451677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23B2BD62" wp14:editId="1B1820E9">
            <wp:extent cx="4876800" cy="4562475"/>
            <wp:effectExtent l="0" t="0" r="0" b="9525"/>
            <wp:docPr id="12" name="صورة 12" descr="https://documents.lucidchart.com/documents/26206f31-a46f-4753-af54-41045dd6fe1e/pages/0_0?a=8129&amp;x=109&amp;y=170&amp;w=682&amp;h=639&amp;store=1&amp;accept=image%2F*&amp;auth=LCA%20db167ddda3832f9315d29e319b12fbb3e4b37319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uments.lucidchart.com/documents/26206f31-a46f-4753-af54-41045dd6fe1e/pages/0_0?a=8129&amp;x=109&amp;y=170&amp;w=682&amp;h=639&amp;store=1&amp;accept=image%2F*&amp;auth=LCA%20db167ddda3832f9315d29e319b12fbb3e4b37319-ts%3D15451677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07B348FD" wp14:editId="0403CA2F">
            <wp:extent cx="4876800" cy="4562475"/>
            <wp:effectExtent l="0" t="0" r="0" b="9525"/>
            <wp:docPr id="13" name="صورة 13" descr="https://documents.lucidchart.com/documents/26206f31-a46f-4753-af54-41045dd6fe1e/pages/0_0?a=8274&amp;x=109&amp;y=170&amp;w=682&amp;h=639&amp;store=1&amp;accept=image%2F*&amp;auth=LCA%200fd1650098675c65a7f81cc8885efc3332e1e85b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chart.com/documents/26206f31-a46f-4753-af54-41045dd6fe1e/pages/0_0?a=8274&amp;x=109&amp;y=170&amp;w=682&amp;h=639&amp;store=1&amp;accept=image%2F*&amp;auth=LCA%200fd1650098675c65a7f81cc8885efc3332e1e85b-ts%3D15451677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3B3B3A" w:rsidP="003B3B3A"/>
    <w:p w:rsidR="003B3B3A" w:rsidRPr="00317FCA" w:rsidRDefault="00F15234" w:rsidP="00707EAB">
      <w:pPr>
        <w:rPr>
          <w:b/>
          <w:bCs/>
          <w:sz w:val="28"/>
          <w:szCs w:val="28"/>
        </w:rPr>
      </w:pPr>
      <w:r w:rsidRPr="00317FCA">
        <w:rPr>
          <w:b/>
          <w:bCs/>
          <w:sz w:val="28"/>
          <w:szCs w:val="28"/>
        </w:rPr>
        <w:t>4.1.</w:t>
      </w:r>
      <w:r w:rsidR="00707EAB" w:rsidRPr="00317FCA">
        <w:rPr>
          <w:b/>
          <w:bCs/>
          <w:sz w:val="28"/>
          <w:szCs w:val="28"/>
        </w:rPr>
        <w:t>4</w:t>
      </w:r>
      <w:r w:rsidR="003B3B3A" w:rsidRPr="00317FCA">
        <w:rPr>
          <w:b/>
          <w:bCs/>
          <w:sz w:val="28"/>
          <w:szCs w:val="28"/>
        </w:rPr>
        <w:t>Package Diagram</w:t>
      </w:r>
    </w:p>
    <w:p w:rsidR="003B3B3A" w:rsidRPr="00317FCA" w:rsidRDefault="003B3B3A" w:rsidP="003B3B3A">
      <w:r w:rsidRPr="00317FCA">
        <w:rPr>
          <w:noProof/>
        </w:rPr>
        <w:lastRenderedPageBreak/>
        <w:drawing>
          <wp:inline distT="0" distB="0" distL="0" distR="0" wp14:anchorId="2070305D" wp14:editId="0AFC179C">
            <wp:extent cx="4876800" cy="6915150"/>
            <wp:effectExtent l="0" t="0" r="0" b="0"/>
            <wp:docPr id="14" name="صورة 14" descr="https://documents.lucidchart.com/documents/26206f31-a46f-4753-af54-41045dd6fe1e/pages/nrSUJe2Xa51G?a=8718&amp;x=49&amp;y=56&amp;w=682&amp;h=968&amp;store=1&amp;accept=image%2F*&amp;auth=LCA%207dd54421ddefdd35decb9fc11eaa46214bb7341d-ts%3D154516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chart.com/documents/26206f31-a46f-4753-af54-41045dd6fe1e/pages/nrSUJe2Xa51G?a=8718&amp;x=49&amp;y=56&amp;w=682&amp;h=968&amp;store=1&amp;accept=image%2F*&amp;auth=LCA%207dd54421ddefdd35decb9fc11eaa46214bb7341d-ts%3D15451677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3A" w:rsidRPr="00317FCA" w:rsidRDefault="003B3B3A" w:rsidP="00571E18">
      <w:pPr>
        <w:pStyle w:val="1"/>
        <w:tabs>
          <w:tab w:val="left" w:pos="6230"/>
        </w:tabs>
        <w:rPr>
          <w:rFonts w:asciiTheme="minorHAnsi" w:hAnsiTheme="minorHAnsi"/>
        </w:rPr>
      </w:pPr>
    </w:p>
    <w:sectPr w:rsidR="003B3B3A" w:rsidRPr="00317FCA" w:rsidSect="005A1B10">
      <w:footerReference w:type="default" r:id="rId39"/>
      <w:headerReference w:type="first" r:id="rId4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D6E" w:rsidRDefault="00B74D6E" w:rsidP="0068194B">
      <w:r>
        <w:separator/>
      </w:r>
    </w:p>
    <w:p w:rsidR="00B74D6E" w:rsidRDefault="00B74D6E"/>
    <w:p w:rsidR="00B74D6E" w:rsidRDefault="00B74D6E"/>
  </w:endnote>
  <w:endnote w:type="continuationSeparator" w:id="0">
    <w:p w:rsidR="00B74D6E" w:rsidRDefault="00B74D6E" w:rsidP="0068194B">
      <w:r>
        <w:continuationSeparator/>
      </w:r>
    </w:p>
    <w:p w:rsidR="00B74D6E" w:rsidRDefault="00B74D6E"/>
    <w:p w:rsidR="00B74D6E" w:rsidRDefault="00B74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47C" w:rsidRDefault="00BB547C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8A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D6E" w:rsidRDefault="00B74D6E" w:rsidP="0068194B">
      <w:r>
        <w:separator/>
      </w:r>
    </w:p>
    <w:p w:rsidR="00B74D6E" w:rsidRDefault="00B74D6E"/>
    <w:p w:rsidR="00B74D6E" w:rsidRDefault="00B74D6E"/>
  </w:footnote>
  <w:footnote w:type="continuationSeparator" w:id="0">
    <w:p w:rsidR="00B74D6E" w:rsidRDefault="00B74D6E" w:rsidP="0068194B">
      <w:r>
        <w:continuationSeparator/>
      </w:r>
    </w:p>
    <w:p w:rsidR="00B74D6E" w:rsidRDefault="00B74D6E"/>
    <w:p w:rsidR="00B74D6E" w:rsidRDefault="00B74D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7C" w:rsidRPr="004E01EB" w:rsidRDefault="00BB547C" w:rsidP="005A1B10">
    <w:pPr>
      <w:pStyle w:val="a7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DCBFEC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D57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197A6F"/>
    <w:multiLevelType w:val="multilevel"/>
    <w:tmpl w:val="B3E29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 w15:restartNumberingAfterBreak="0">
    <w:nsid w:val="024C5E72"/>
    <w:multiLevelType w:val="hybridMultilevel"/>
    <w:tmpl w:val="225EB3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9376C9"/>
    <w:multiLevelType w:val="hybridMultilevel"/>
    <w:tmpl w:val="C2F0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8A2DBB"/>
    <w:multiLevelType w:val="hybridMultilevel"/>
    <w:tmpl w:val="5770BA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785FC7"/>
    <w:multiLevelType w:val="hybridMultilevel"/>
    <w:tmpl w:val="4C44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4161B"/>
    <w:multiLevelType w:val="hybridMultilevel"/>
    <w:tmpl w:val="00CA9DE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3D8A1407"/>
    <w:multiLevelType w:val="multilevel"/>
    <w:tmpl w:val="C988E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EAB68E3"/>
    <w:multiLevelType w:val="multilevel"/>
    <w:tmpl w:val="7ACA0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402517CA"/>
    <w:multiLevelType w:val="hybridMultilevel"/>
    <w:tmpl w:val="9B06B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F6E01"/>
    <w:multiLevelType w:val="hybridMultilevel"/>
    <w:tmpl w:val="B742D89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37D7"/>
    <w:multiLevelType w:val="hybridMultilevel"/>
    <w:tmpl w:val="C8CCE09E"/>
    <w:lvl w:ilvl="0" w:tplc="C7DCD2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EEA2FD9"/>
    <w:multiLevelType w:val="multilevel"/>
    <w:tmpl w:val="B2FE6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6111ECF"/>
    <w:multiLevelType w:val="hybridMultilevel"/>
    <w:tmpl w:val="232CD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95D03"/>
    <w:multiLevelType w:val="multilevel"/>
    <w:tmpl w:val="E900380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23" w15:restartNumberingAfterBreak="0">
    <w:nsid w:val="5D9021D1"/>
    <w:multiLevelType w:val="hybridMultilevel"/>
    <w:tmpl w:val="032C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3756C"/>
    <w:multiLevelType w:val="multilevel"/>
    <w:tmpl w:val="1F844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5" w15:restartNumberingAfterBreak="0">
    <w:nsid w:val="698E370F"/>
    <w:multiLevelType w:val="hybridMultilevel"/>
    <w:tmpl w:val="F75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82F41"/>
    <w:multiLevelType w:val="hybridMultilevel"/>
    <w:tmpl w:val="3C0A941E"/>
    <w:lvl w:ilvl="0" w:tplc="A698B3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D773A0E"/>
    <w:multiLevelType w:val="multilevel"/>
    <w:tmpl w:val="F3F0FA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22B2F6F"/>
    <w:multiLevelType w:val="hybridMultilevel"/>
    <w:tmpl w:val="E222E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678C7"/>
    <w:multiLevelType w:val="multilevel"/>
    <w:tmpl w:val="97DC5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7"/>
  </w:num>
  <w:num w:numId="11">
    <w:abstractNumId w:val="11"/>
  </w:num>
  <w:num w:numId="12">
    <w:abstractNumId w:val="23"/>
  </w:num>
  <w:num w:numId="13">
    <w:abstractNumId w:val="14"/>
  </w:num>
  <w:num w:numId="14">
    <w:abstractNumId w:val="21"/>
  </w:num>
  <w:num w:numId="15">
    <w:abstractNumId w:val="13"/>
  </w:num>
  <w:num w:numId="16">
    <w:abstractNumId w:val="25"/>
  </w:num>
  <w:num w:numId="17">
    <w:abstractNumId w:val="15"/>
  </w:num>
  <w:num w:numId="18">
    <w:abstractNumId w:val="22"/>
  </w:num>
  <w:num w:numId="19">
    <w:abstractNumId w:val="29"/>
  </w:num>
  <w:num w:numId="20">
    <w:abstractNumId w:val="27"/>
  </w:num>
  <w:num w:numId="21">
    <w:abstractNumId w:val="16"/>
  </w:num>
  <w:num w:numId="22">
    <w:abstractNumId w:val="19"/>
  </w:num>
  <w:num w:numId="23">
    <w:abstractNumId w:val="24"/>
  </w:num>
  <w:num w:numId="24">
    <w:abstractNumId w:val="7"/>
  </w:num>
  <w:num w:numId="25">
    <w:abstractNumId w:val="20"/>
  </w:num>
  <w:num w:numId="26">
    <w:abstractNumId w:val="26"/>
  </w:num>
  <w:num w:numId="27">
    <w:abstractNumId w:val="18"/>
  </w:num>
  <w:num w:numId="28">
    <w:abstractNumId w:val="9"/>
  </w:num>
  <w:num w:numId="29">
    <w:abstractNumId w:val="28"/>
  </w:num>
  <w:num w:numId="3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C"/>
    <w:rsid w:val="000001EF"/>
    <w:rsid w:val="00007322"/>
    <w:rsid w:val="00007728"/>
    <w:rsid w:val="00007AAC"/>
    <w:rsid w:val="00024584"/>
    <w:rsid w:val="00024730"/>
    <w:rsid w:val="00055E95"/>
    <w:rsid w:val="0007021F"/>
    <w:rsid w:val="00073299"/>
    <w:rsid w:val="0008464E"/>
    <w:rsid w:val="00092B4B"/>
    <w:rsid w:val="000A29EA"/>
    <w:rsid w:val="000B2BA5"/>
    <w:rsid w:val="000D4095"/>
    <w:rsid w:val="000F0CC3"/>
    <w:rsid w:val="000F2F8C"/>
    <w:rsid w:val="0010006E"/>
    <w:rsid w:val="001045A8"/>
    <w:rsid w:val="0011129B"/>
    <w:rsid w:val="00114A91"/>
    <w:rsid w:val="001427E1"/>
    <w:rsid w:val="00150482"/>
    <w:rsid w:val="00163668"/>
    <w:rsid w:val="00167FFD"/>
    <w:rsid w:val="00171566"/>
    <w:rsid w:val="00174676"/>
    <w:rsid w:val="001755A8"/>
    <w:rsid w:val="00183851"/>
    <w:rsid w:val="00184014"/>
    <w:rsid w:val="00190422"/>
    <w:rsid w:val="00191708"/>
    <w:rsid w:val="00192008"/>
    <w:rsid w:val="00195A7B"/>
    <w:rsid w:val="001C0E68"/>
    <w:rsid w:val="001C4B6F"/>
    <w:rsid w:val="001D0BF1"/>
    <w:rsid w:val="001D2B1A"/>
    <w:rsid w:val="001E3120"/>
    <w:rsid w:val="001E7E0C"/>
    <w:rsid w:val="001F0BB0"/>
    <w:rsid w:val="001F2E80"/>
    <w:rsid w:val="001F4E6D"/>
    <w:rsid w:val="001F6140"/>
    <w:rsid w:val="00203573"/>
    <w:rsid w:val="0020597D"/>
    <w:rsid w:val="00212E71"/>
    <w:rsid w:val="00213B4C"/>
    <w:rsid w:val="0022524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B3E"/>
    <w:rsid w:val="00294998"/>
    <w:rsid w:val="00297F18"/>
    <w:rsid w:val="002A1945"/>
    <w:rsid w:val="002A70DA"/>
    <w:rsid w:val="002B2958"/>
    <w:rsid w:val="002B2ED5"/>
    <w:rsid w:val="002B3FC8"/>
    <w:rsid w:val="002D23C5"/>
    <w:rsid w:val="002D6137"/>
    <w:rsid w:val="002E7E61"/>
    <w:rsid w:val="002F05E5"/>
    <w:rsid w:val="002F254D"/>
    <w:rsid w:val="002F30E4"/>
    <w:rsid w:val="00307140"/>
    <w:rsid w:val="00307871"/>
    <w:rsid w:val="00316DFF"/>
    <w:rsid w:val="00317FCA"/>
    <w:rsid w:val="003257AF"/>
    <w:rsid w:val="00325B57"/>
    <w:rsid w:val="00330941"/>
    <w:rsid w:val="00336056"/>
    <w:rsid w:val="0035284C"/>
    <w:rsid w:val="003544E1"/>
    <w:rsid w:val="00366398"/>
    <w:rsid w:val="003A0632"/>
    <w:rsid w:val="003A30E5"/>
    <w:rsid w:val="003A6ADF"/>
    <w:rsid w:val="003B3B3A"/>
    <w:rsid w:val="003B3E13"/>
    <w:rsid w:val="003B5928"/>
    <w:rsid w:val="003B716D"/>
    <w:rsid w:val="003C4507"/>
    <w:rsid w:val="003D380F"/>
    <w:rsid w:val="003D4224"/>
    <w:rsid w:val="003D67CA"/>
    <w:rsid w:val="003E160D"/>
    <w:rsid w:val="003E4888"/>
    <w:rsid w:val="003F1D5F"/>
    <w:rsid w:val="003F1F4A"/>
    <w:rsid w:val="00405128"/>
    <w:rsid w:val="00406CFF"/>
    <w:rsid w:val="00411B48"/>
    <w:rsid w:val="00416B25"/>
    <w:rsid w:val="00420592"/>
    <w:rsid w:val="00431333"/>
    <w:rsid w:val="004319E0"/>
    <w:rsid w:val="00437E8C"/>
    <w:rsid w:val="00440225"/>
    <w:rsid w:val="004417DE"/>
    <w:rsid w:val="004505DD"/>
    <w:rsid w:val="004726BC"/>
    <w:rsid w:val="004727EF"/>
    <w:rsid w:val="00474105"/>
    <w:rsid w:val="00480E6E"/>
    <w:rsid w:val="004847CA"/>
    <w:rsid w:val="00486277"/>
    <w:rsid w:val="00494CF6"/>
    <w:rsid w:val="00495F8D"/>
    <w:rsid w:val="004A1FAE"/>
    <w:rsid w:val="004A2543"/>
    <w:rsid w:val="004A32FF"/>
    <w:rsid w:val="004B06EB"/>
    <w:rsid w:val="004B6AD0"/>
    <w:rsid w:val="004C2D5D"/>
    <w:rsid w:val="004C33E1"/>
    <w:rsid w:val="004E01EB"/>
    <w:rsid w:val="004E2794"/>
    <w:rsid w:val="004E5351"/>
    <w:rsid w:val="00510392"/>
    <w:rsid w:val="00513E2A"/>
    <w:rsid w:val="00566A35"/>
    <w:rsid w:val="0056701E"/>
    <w:rsid w:val="00571E18"/>
    <w:rsid w:val="005740D7"/>
    <w:rsid w:val="00593DE9"/>
    <w:rsid w:val="005A0F26"/>
    <w:rsid w:val="005A1B10"/>
    <w:rsid w:val="005A6850"/>
    <w:rsid w:val="005B1B1B"/>
    <w:rsid w:val="005C5932"/>
    <w:rsid w:val="005D3CA7"/>
    <w:rsid w:val="005D4CC1"/>
    <w:rsid w:val="005F1C19"/>
    <w:rsid w:val="005F4B91"/>
    <w:rsid w:val="005F55D2"/>
    <w:rsid w:val="005F6603"/>
    <w:rsid w:val="006204E9"/>
    <w:rsid w:val="00620936"/>
    <w:rsid w:val="00622128"/>
    <w:rsid w:val="0062312F"/>
    <w:rsid w:val="00625F2C"/>
    <w:rsid w:val="00630C54"/>
    <w:rsid w:val="006618E9"/>
    <w:rsid w:val="0068194B"/>
    <w:rsid w:val="00692703"/>
    <w:rsid w:val="006A01DC"/>
    <w:rsid w:val="006A1962"/>
    <w:rsid w:val="006B5D48"/>
    <w:rsid w:val="006B7D7B"/>
    <w:rsid w:val="006C092B"/>
    <w:rsid w:val="006C1A5E"/>
    <w:rsid w:val="006E1507"/>
    <w:rsid w:val="006F6426"/>
    <w:rsid w:val="00705C78"/>
    <w:rsid w:val="00707EAB"/>
    <w:rsid w:val="00712D8B"/>
    <w:rsid w:val="0071703D"/>
    <w:rsid w:val="007273B7"/>
    <w:rsid w:val="00733E0A"/>
    <w:rsid w:val="007420F1"/>
    <w:rsid w:val="0074403D"/>
    <w:rsid w:val="00746D44"/>
    <w:rsid w:val="007538DC"/>
    <w:rsid w:val="00757803"/>
    <w:rsid w:val="00761634"/>
    <w:rsid w:val="007760A8"/>
    <w:rsid w:val="0079206B"/>
    <w:rsid w:val="00796076"/>
    <w:rsid w:val="007C0566"/>
    <w:rsid w:val="007C606B"/>
    <w:rsid w:val="007C771F"/>
    <w:rsid w:val="007D2F48"/>
    <w:rsid w:val="007E6A61"/>
    <w:rsid w:val="00801140"/>
    <w:rsid w:val="00803404"/>
    <w:rsid w:val="00823147"/>
    <w:rsid w:val="00823942"/>
    <w:rsid w:val="00834955"/>
    <w:rsid w:val="00855B59"/>
    <w:rsid w:val="00860461"/>
    <w:rsid w:val="00863C26"/>
    <w:rsid w:val="0086487C"/>
    <w:rsid w:val="00870B20"/>
    <w:rsid w:val="008829F8"/>
    <w:rsid w:val="00885897"/>
    <w:rsid w:val="00893A77"/>
    <w:rsid w:val="008A3E57"/>
    <w:rsid w:val="008A6538"/>
    <w:rsid w:val="008A6CE5"/>
    <w:rsid w:val="008C7056"/>
    <w:rsid w:val="008D6A0D"/>
    <w:rsid w:val="008F3B14"/>
    <w:rsid w:val="00901899"/>
    <w:rsid w:val="0090344B"/>
    <w:rsid w:val="00905715"/>
    <w:rsid w:val="0091321E"/>
    <w:rsid w:val="00913946"/>
    <w:rsid w:val="00923B52"/>
    <w:rsid w:val="0092726B"/>
    <w:rsid w:val="009361BA"/>
    <w:rsid w:val="00944F78"/>
    <w:rsid w:val="009510E7"/>
    <w:rsid w:val="00952C89"/>
    <w:rsid w:val="009571D8"/>
    <w:rsid w:val="009650EA"/>
    <w:rsid w:val="00971401"/>
    <w:rsid w:val="00973768"/>
    <w:rsid w:val="0097790C"/>
    <w:rsid w:val="0098506E"/>
    <w:rsid w:val="00995144"/>
    <w:rsid w:val="009A44CE"/>
    <w:rsid w:val="009A69A3"/>
    <w:rsid w:val="009B56A0"/>
    <w:rsid w:val="009B5B29"/>
    <w:rsid w:val="009C4DFC"/>
    <w:rsid w:val="009D1CA5"/>
    <w:rsid w:val="009D44F8"/>
    <w:rsid w:val="009E3160"/>
    <w:rsid w:val="009F220C"/>
    <w:rsid w:val="009F3B05"/>
    <w:rsid w:val="009F4931"/>
    <w:rsid w:val="009F4AB1"/>
    <w:rsid w:val="009F54C3"/>
    <w:rsid w:val="00A03C48"/>
    <w:rsid w:val="00A14534"/>
    <w:rsid w:val="00A16DAA"/>
    <w:rsid w:val="00A17AB6"/>
    <w:rsid w:val="00A24162"/>
    <w:rsid w:val="00A25023"/>
    <w:rsid w:val="00A270EA"/>
    <w:rsid w:val="00A30B18"/>
    <w:rsid w:val="00A34BA2"/>
    <w:rsid w:val="00A36F27"/>
    <w:rsid w:val="00A42E32"/>
    <w:rsid w:val="00A46E63"/>
    <w:rsid w:val="00A51DC5"/>
    <w:rsid w:val="00A53DE1"/>
    <w:rsid w:val="00A615E1"/>
    <w:rsid w:val="00A6540F"/>
    <w:rsid w:val="00A755E8"/>
    <w:rsid w:val="00A93A5D"/>
    <w:rsid w:val="00AA203C"/>
    <w:rsid w:val="00AA6BD3"/>
    <w:rsid w:val="00AB32F8"/>
    <w:rsid w:val="00AB610B"/>
    <w:rsid w:val="00AD360E"/>
    <w:rsid w:val="00AD40FB"/>
    <w:rsid w:val="00AD54F7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2C83"/>
    <w:rsid w:val="00B6332A"/>
    <w:rsid w:val="00B710E4"/>
    <w:rsid w:val="00B74D6E"/>
    <w:rsid w:val="00B80223"/>
    <w:rsid w:val="00B81760"/>
    <w:rsid w:val="00B8494C"/>
    <w:rsid w:val="00BA1546"/>
    <w:rsid w:val="00BA1666"/>
    <w:rsid w:val="00BB4E51"/>
    <w:rsid w:val="00BB547C"/>
    <w:rsid w:val="00BD3391"/>
    <w:rsid w:val="00BD431F"/>
    <w:rsid w:val="00BE423E"/>
    <w:rsid w:val="00BF47CF"/>
    <w:rsid w:val="00BF61AC"/>
    <w:rsid w:val="00C47FA6"/>
    <w:rsid w:val="00C50C53"/>
    <w:rsid w:val="00C57FC6"/>
    <w:rsid w:val="00C60F03"/>
    <w:rsid w:val="00C66A7D"/>
    <w:rsid w:val="00C779DA"/>
    <w:rsid w:val="00C814F7"/>
    <w:rsid w:val="00C958A5"/>
    <w:rsid w:val="00CA4B4D"/>
    <w:rsid w:val="00CB35C3"/>
    <w:rsid w:val="00CB614B"/>
    <w:rsid w:val="00CB6249"/>
    <w:rsid w:val="00CB7E30"/>
    <w:rsid w:val="00CD323D"/>
    <w:rsid w:val="00CD67B2"/>
    <w:rsid w:val="00CE4030"/>
    <w:rsid w:val="00CE64B3"/>
    <w:rsid w:val="00CF1A49"/>
    <w:rsid w:val="00D0066C"/>
    <w:rsid w:val="00D0630C"/>
    <w:rsid w:val="00D243A9"/>
    <w:rsid w:val="00D305E5"/>
    <w:rsid w:val="00D37CD3"/>
    <w:rsid w:val="00D66A52"/>
    <w:rsid w:val="00D66EFA"/>
    <w:rsid w:val="00D72A2D"/>
    <w:rsid w:val="00D8611E"/>
    <w:rsid w:val="00D86F1B"/>
    <w:rsid w:val="00D9521A"/>
    <w:rsid w:val="00DA3914"/>
    <w:rsid w:val="00DA59AA"/>
    <w:rsid w:val="00DB6915"/>
    <w:rsid w:val="00DB7E1E"/>
    <w:rsid w:val="00DC1B78"/>
    <w:rsid w:val="00DC2A2F"/>
    <w:rsid w:val="00DC600B"/>
    <w:rsid w:val="00DD16A6"/>
    <w:rsid w:val="00DD55EB"/>
    <w:rsid w:val="00DE0FAA"/>
    <w:rsid w:val="00DE136D"/>
    <w:rsid w:val="00DE6534"/>
    <w:rsid w:val="00DF4D6C"/>
    <w:rsid w:val="00E01554"/>
    <w:rsid w:val="00E01923"/>
    <w:rsid w:val="00E14498"/>
    <w:rsid w:val="00E2397A"/>
    <w:rsid w:val="00E254DB"/>
    <w:rsid w:val="00E300FC"/>
    <w:rsid w:val="00E33C25"/>
    <w:rsid w:val="00E35AEB"/>
    <w:rsid w:val="00E362DB"/>
    <w:rsid w:val="00E50741"/>
    <w:rsid w:val="00E5632B"/>
    <w:rsid w:val="00E70240"/>
    <w:rsid w:val="00E71E6B"/>
    <w:rsid w:val="00E81CC5"/>
    <w:rsid w:val="00E85A87"/>
    <w:rsid w:val="00E85B4A"/>
    <w:rsid w:val="00E9528E"/>
    <w:rsid w:val="00E97E65"/>
    <w:rsid w:val="00EA4635"/>
    <w:rsid w:val="00EA5099"/>
    <w:rsid w:val="00EC1351"/>
    <w:rsid w:val="00EC2CDA"/>
    <w:rsid w:val="00EC4CBF"/>
    <w:rsid w:val="00EE0471"/>
    <w:rsid w:val="00EE2CA8"/>
    <w:rsid w:val="00EE56B5"/>
    <w:rsid w:val="00EE66F1"/>
    <w:rsid w:val="00EF17E8"/>
    <w:rsid w:val="00EF51D9"/>
    <w:rsid w:val="00F0720C"/>
    <w:rsid w:val="00F130DD"/>
    <w:rsid w:val="00F15234"/>
    <w:rsid w:val="00F24884"/>
    <w:rsid w:val="00F27E5E"/>
    <w:rsid w:val="00F476C4"/>
    <w:rsid w:val="00F61DF9"/>
    <w:rsid w:val="00F81960"/>
    <w:rsid w:val="00F83D95"/>
    <w:rsid w:val="00F8769D"/>
    <w:rsid w:val="00F9350C"/>
    <w:rsid w:val="00F94EB5"/>
    <w:rsid w:val="00F9624D"/>
    <w:rsid w:val="00FB31A7"/>
    <w:rsid w:val="00FB31C1"/>
    <w:rsid w:val="00FB4C40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0747F4C-196C-4875-8958-1C1DF03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Char">
    <w:name w:val="نص ماكرو Char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6">
    <w:name w:val="Title"/>
    <w:basedOn w:val="a1"/>
    <w:link w:val="Char0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Char0">
    <w:name w:val="العنوان Char"/>
    <w:basedOn w:val="a2"/>
    <w:link w:val="a6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7">
    <w:name w:val="header"/>
    <w:basedOn w:val="a1"/>
    <w:link w:val="Char1"/>
    <w:uiPriority w:val="99"/>
    <w:unhideWhenUsed/>
    <w:rsid w:val="00757803"/>
  </w:style>
  <w:style w:type="character" w:customStyle="1" w:styleId="Char1">
    <w:name w:val="رأس الصفحة Char"/>
    <w:basedOn w:val="a2"/>
    <w:link w:val="a7"/>
    <w:uiPriority w:val="99"/>
    <w:rsid w:val="00757803"/>
  </w:style>
  <w:style w:type="paragraph" w:styleId="a8">
    <w:name w:val="footer"/>
    <w:basedOn w:val="a1"/>
    <w:link w:val="Char2"/>
    <w:uiPriority w:val="99"/>
    <w:unhideWhenUsed/>
    <w:rsid w:val="009F220C"/>
    <w:pPr>
      <w:jc w:val="center"/>
    </w:pPr>
  </w:style>
  <w:style w:type="character" w:customStyle="1" w:styleId="Char2">
    <w:name w:val="تذييل الصفحة Char"/>
    <w:basedOn w:val="a2"/>
    <w:link w:val="a8"/>
    <w:uiPriority w:val="99"/>
    <w:rsid w:val="009F220C"/>
  </w:style>
  <w:style w:type="character" w:styleId="a9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Char">
    <w:name w:val="عنوان 1 Char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عنوان 2 Char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a">
    <w:name w:val="Table Grid"/>
    <w:basedOn w:val="a3"/>
    <w:uiPriority w:val="39"/>
    <w:rsid w:val="00F9350C"/>
    <w:pPr>
      <w:contextualSpacing/>
    </w:pPr>
    <w:tblPr/>
  </w:style>
  <w:style w:type="character" w:styleId="ab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2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4"/>
      </w:numPr>
      <w:contextualSpacing/>
    </w:pPr>
  </w:style>
  <w:style w:type="character" w:customStyle="1" w:styleId="4Char">
    <w:name w:val="عنوان 4 Char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Char">
    <w:name w:val="عنوان 8 Char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Char">
    <w:name w:val="عنوان 9 Char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d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e">
    <w:name w:val="Quote"/>
    <w:basedOn w:val="a1"/>
    <w:next w:val="a1"/>
    <w:link w:val="Char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اقتباس Char"/>
    <w:basedOn w:val="a2"/>
    <w:link w:val="ae"/>
    <w:uiPriority w:val="29"/>
    <w:semiHidden/>
    <w:rsid w:val="00316DFF"/>
    <w:rPr>
      <w:i/>
      <w:iCs/>
      <w:color w:val="404040" w:themeColor="text1" w:themeTint="BF"/>
    </w:rPr>
  </w:style>
  <w:style w:type="paragraph" w:styleId="af">
    <w:name w:val="Intense Quote"/>
    <w:basedOn w:val="a1"/>
    <w:next w:val="a1"/>
    <w:link w:val="Char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اقتباس مكثف Char"/>
    <w:basedOn w:val="a2"/>
    <w:link w:val="af"/>
    <w:uiPriority w:val="30"/>
    <w:semiHidden/>
    <w:rsid w:val="00316DFF"/>
    <w:rPr>
      <w:i/>
      <w:iCs/>
      <w:color w:val="1D824C" w:themeColor="accent1"/>
    </w:rPr>
  </w:style>
  <w:style w:type="character" w:styleId="af0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1">
    <w:name w:val="Subtitle"/>
    <w:basedOn w:val="a1"/>
    <w:next w:val="a1"/>
    <w:link w:val="Char5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Char5">
    <w:name w:val="عنوان فرعي Char"/>
    <w:basedOn w:val="a2"/>
    <w:link w:val="af1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2">
    <w:name w:val="Balloon Text"/>
    <w:basedOn w:val="a1"/>
    <w:link w:val="Char6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Char6">
    <w:name w:val="نص في بالون Char"/>
    <w:basedOn w:val="a2"/>
    <w:link w:val="af2"/>
    <w:uiPriority w:val="99"/>
    <w:semiHidden/>
    <w:rsid w:val="00316DFF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Char0">
    <w:name w:val="نص أساسي 3 Char"/>
    <w:basedOn w:val="a2"/>
    <w:link w:val="32"/>
    <w:uiPriority w:val="99"/>
    <w:semiHidden/>
    <w:rsid w:val="00316DFF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2"/>
    <w:link w:val="33"/>
    <w:uiPriority w:val="99"/>
    <w:semiHidden/>
    <w:rsid w:val="00316DFF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4">
    <w:name w:val="annotation text"/>
    <w:basedOn w:val="a1"/>
    <w:link w:val="Char7"/>
    <w:uiPriority w:val="99"/>
    <w:semiHidden/>
    <w:unhideWhenUsed/>
    <w:rsid w:val="00316DFF"/>
    <w:rPr>
      <w:szCs w:val="20"/>
    </w:rPr>
  </w:style>
  <w:style w:type="character" w:customStyle="1" w:styleId="Char7">
    <w:name w:val="نص تعليق Char"/>
    <w:basedOn w:val="a2"/>
    <w:link w:val="af4"/>
    <w:uiPriority w:val="99"/>
    <w:semiHidden/>
    <w:rsid w:val="00316DFF"/>
    <w:rPr>
      <w:szCs w:val="20"/>
    </w:rPr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316DFF"/>
    <w:rPr>
      <w:b/>
      <w:bCs/>
    </w:rPr>
  </w:style>
  <w:style w:type="character" w:customStyle="1" w:styleId="Char8">
    <w:name w:val="موضوع تعليق Char"/>
    <w:basedOn w:val="Char7"/>
    <w:link w:val="af5"/>
    <w:uiPriority w:val="99"/>
    <w:semiHidden/>
    <w:rsid w:val="00316DFF"/>
    <w:rPr>
      <w:b/>
      <w:bCs/>
      <w:szCs w:val="20"/>
    </w:rPr>
  </w:style>
  <w:style w:type="paragraph" w:styleId="af6">
    <w:name w:val="Document Map"/>
    <w:basedOn w:val="a1"/>
    <w:link w:val="Char9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Char9">
    <w:name w:val="مخطط المستند Char"/>
    <w:basedOn w:val="a2"/>
    <w:link w:val="af6"/>
    <w:uiPriority w:val="99"/>
    <w:semiHidden/>
    <w:rsid w:val="00316DFF"/>
    <w:rPr>
      <w:rFonts w:ascii="Segoe UI" w:hAnsi="Segoe UI" w:cs="Segoe UI"/>
      <w:szCs w:val="16"/>
    </w:rPr>
  </w:style>
  <w:style w:type="paragraph" w:styleId="af7">
    <w:name w:val="endnote text"/>
    <w:basedOn w:val="a1"/>
    <w:link w:val="Chara"/>
    <w:uiPriority w:val="99"/>
    <w:semiHidden/>
    <w:unhideWhenUsed/>
    <w:rsid w:val="00316DFF"/>
    <w:rPr>
      <w:szCs w:val="20"/>
    </w:rPr>
  </w:style>
  <w:style w:type="character" w:customStyle="1" w:styleId="Chara">
    <w:name w:val="نص تعليق ختامي Char"/>
    <w:basedOn w:val="a2"/>
    <w:link w:val="af7"/>
    <w:uiPriority w:val="99"/>
    <w:semiHidden/>
    <w:rsid w:val="00316DFF"/>
    <w:rPr>
      <w:szCs w:val="20"/>
    </w:rPr>
  </w:style>
  <w:style w:type="paragraph" w:styleId="af8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b"/>
    <w:uiPriority w:val="99"/>
    <w:semiHidden/>
    <w:unhideWhenUsed/>
    <w:rsid w:val="00316DFF"/>
    <w:rPr>
      <w:szCs w:val="20"/>
    </w:rPr>
  </w:style>
  <w:style w:type="character" w:customStyle="1" w:styleId="Charb">
    <w:name w:val="نص حاشية سفلية Char"/>
    <w:basedOn w:val="a2"/>
    <w:link w:val="af9"/>
    <w:uiPriority w:val="99"/>
    <w:semiHidden/>
    <w:rsid w:val="00316DFF"/>
    <w:rPr>
      <w:szCs w:val="20"/>
    </w:rPr>
  </w:style>
  <w:style w:type="character" w:styleId="HTMLCode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har">
    <w:name w:val="بتنسيق HTML مسبق Char"/>
    <w:basedOn w:val="a2"/>
    <w:link w:val="HTML0"/>
    <w:uiPriority w:val="99"/>
    <w:semiHidden/>
    <w:rsid w:val="00316DFF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c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Charc">
    <w:name w:val="نص عادي Char"/>
    <w:basedOn w:val="a2"/>
    <w:link w:val="afa"/>
    <w:uiPriority w:val="99"/>
    <w:semiHidden/>
    <w:rsid w:val="00316DFF"/>
    <w:rPr>
      <w:rFonts w:ascii="Consolas" w:hAnsi="Consolas"/>
      <w:szCs w:val="21"/>
    </w:rPr>
  </w:style>
  <w:style w:type="character" w:customStyle="1" w:styleId="7Char">
    <w:name w:val="عنوان 7 Char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b">
    <w:name w:val="Bibliography"/>
    <w:basedOn w:val="a1"/>
    <w:next w:val="a1"/>
    <w:uiPriority w:val="37"/>
    <w:semiHidden/>
    <w:unhideWhenUsed/>
    <w:rsid w:val="002647D3"/>
  </w:style>
  <w:style w:type="paragraph" w:styleId="afc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d">
    <w:name w:val="Body Text"/>
    <w:basedOn w:val="a1"/>
    <w:link w:val="Chard"/>
    <w:uiPriority w:val="99"/>
    <w:semiHidden/>
    <w:unhideWhenUsed/>
    <w:rsid w:val="002647D3"/>
    <w:pPr>
      <w:spacing w:after="120"/>
    </w:pPr>
  </w:style>
  <w:style w:type="character" w:customStyle="1" w:styleId="Chard">
    <w:name w:val="نص أساسي Char"/>
    <w:basedOn w:val="a2"/>
    <w:link w:val="afd"/>
    <w:uiPriority w:val="99"/>
    <w:semiHidden/>
    <w:rsid w:val="002647D3"/>
  </w:style>
  <w:style w:type="paragraph" w:styleId="21">
    <w:name w:val="Body Text 2"/>
    <w:basedOn w:val="a1"/>
    <w:link w:val="2Char0"/>
    <w:uiPriority w:val="99"/>
    <w:semiHidden/>
    <w:unhideWhenUsed/>
    <w:rsid w:val="002647D3"/>
    <w:pPr>
      <w:spacing w:after="120" w:line="480" w:lineRule="auto"/>
    </w:pPr>
  </w:style>
  <w:style w:type="character" w:customStyle="1" w:styleId="2Char0">
    <w:name w:val="نص أساسي 2 Char"/>
    <w:basedOn w:val="a2"/>
    <w:link w:val="21"/>
    <w:uiPriority w:val="99"/>
    <w:semiHidden/>
    <w:rsid w:val="002647D3"/>
  </w:style>
  <w:style w:type="paragraph" w:styleId="afe">
    <w:name w:val="Body Text First Indent"/>
    <w:basedOn w:val="afd"/>
    <w:link w:val="Chare"/>
    <w:uiPriority w:val="99"/>
    <w:semiHidden/>
    <w:unhideWhenUsed/>
    <w:rsid w:val="002647D3"/>
    <w:pPr>
      <w:spacing w:after="160"/>
      <w:ind w:firstLine="360"/>
    </w:pPr>
  </w:style>
  <w:style w:type="character" w:customStyle="1" w:styleId="Chare">
    <w:name w:val="نص أساسي بمسافة بادئة للسطر الأول Char"/>
    <w:basedOn w:val="Chard"/>
    <w:link w:val="afe"/>
    <w:uiPriority w:val="99"/>
    <w:semiHidden/>
    <w:rsid w:val="002647D3"/>
  </w:style>
  <w:style w:type="paragraph" w:styleId="aff">
    <w:name w:val="Body Text Indent"/>
    <w:basedOn w:val="a1"/>
    <w:link w:val="Charf"/>
    <w:uiPriority w:val="99"/>
    <w:semiHidden/>
    <w:unhideWhenUsed/>
    <w:rsid w:val="002647D3"/>
    <w:pPr>
      <w:spacing w:after="120"/>
      <w:ind w:left="360"/>
    </w:pPr>
  </w:style>
  <w:style w:type="character" w:customStyle="1" w:styleId="Charf">
    <w:name w:val="نص أساسي بمسافة بادئة Char"/>
    <w:basedOn w:val="a2"/>
    <w:link w:val="aff"/>
    <w:uiPriority w:val="99"/>
    <w:semiHidden/>
    <w:rsid w:val="002647D3"/>
  </w:style>
  <w:style w:type="paragraph" w:styleId="22">
    <w:name w:val="Body Text First Indent 2"/>
    <w:basedOn w:val="aff"/>
    <w:link w:val="2Char1"/>
    <w:uiPriority w:val="99"/>
    <w:semiHidden/>
    <w:unhideWhenUsed/>
    <w:rsid w:val="002647D3"/>
    <w:pPr>
      <w:spacing w:after="160"/>
      <w:ind w:firstLine="360"/>
    </w:pPr>
  </w:style>
  <w:style w:type="character" w:customStyle="1" w:styleId="2Char1">
    <w:name w:val="نص أساسي بمسافة بادئة للسطر الأول 2 Char"/>
    <w:basedOn w:val="Charf"/>
    <w:link w:val="22"/>
    <w:uiPriority w:val="99"/>
    <w:semiHidden/>
    <w:rsid w:val="002647D3"/>
  </w:style>
  <w:style w:type="paragraph" w:styleId="23">
    <w:name w:val="Body Text Indent 2"/>
    <w:basedOn w:val="a1"/>
    <w:link w:val="2Char2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Char2">
    <w:name w:val="نص أساسي بمسافة بادئة 2 Char"/>
    <w:basedOn w:val="a2"/>
    <w:link w:val="23"/>
    <w:uiPriority w:val="99"/>
    <w:semiHidden/>
    <w:rsid w:val="002647D3"/>
  </w:style>
  <w:style w:type="paragraph" w:styleId="aff0">
    <w:name w:val="Closing"/>
    <w:basedOn w:val="a1"/>
    <w:link w:val="Charf0"/>
    <w:uiPriority w:val="99"/>
    <w:semiHidden/>
    <w:unhideWhenUsed/>
    <w:rsid w:val="002647D3"/>
    <w:pPr>
      <w:ind w:left="4320"/>
    </w:pPr>
  </w:style>
  <w:style w:type="character" w:customStyle="1" w:styleId="Charf0">
    <w:name w:val="خاتمة Char"/>
    <w:basedOn w:val="a2"/>
    <w:link w:val="aff0"/>
    <w:uiPriority w:val="99"/>
    <w:semiHidden/>
    <w:rsid w:val="002647D3"/>
  </w:style>
  <w:style w:type="table" w:styleId="a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5">
    <w:name w:val="Date"/>
    <w:basedOn w:val="a1"/>
    <w:next w:val="a1"/>
    <w:link w:val="Charf1"/>
    <w:uiPriority w:val="99"/>
    <w:semiHidden/>
    <w:unhideWhenUsed/>
    <w:rsid w:val="002647D3"/>
  </w:style>
  <w:style w:type="character" w:customStyle="1" w:styleId="Charf1">
    <w:name w:val="تاريخ Char"/>
    <w:basedOn w:val="a2"/>
    <w:link w:val="aff5"/>
    <w:uiPriority w:val="99"/>
    <w:semiHidden/>
    <w:rsid w:val="002647D3"/>
  </w:style>
  <w:style w:type="paragraph" w:styleId="aff6">
    <w:name w:val="E-mail Signature"/>
    <w:basedOn w:val="a1"/>
    <w:link w:val="Charf2"/>
    <w:uiPriority w:val="99"/>
    <w:semiHidden/>
    <w:unhideWhenUsed/>
    <w:rsid w:val="002647D3"/>
  </w:style>
  <w:style w:type="character" w:customStyle="1" w:styleId="Charf2">
    <w:name w:val="توقيع البريد الإلكتروني Char"/>
    <w:basedOn w:val="a2"/>
    <w:link w:val="aff6"/>
    <w:uiPriority w:val="99"/>
    <w:semiHidden/>
    <w:rsid w:val="002647D3"/>
  </w:style>
  <w:style w:type="character" w:styleId="aff7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8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a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0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4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عنوان 5 Char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Char">
    <w:name w:val="عنوان 6 Char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2">
    <w:name w:val="HTML Acronym"/>
    <w:basedOn w:val="a2"/>
    <w:uiPriority w:val="99"/>
    <w:semiHidden/>
    <w:unhideWhenUsed/>
    <w:rsid w:val="002647D3"/>
  </w:style>
  <w:style w:type="paragraph" w:styleId="HTML3">
    <w:name w:val="HTML Address"/>
    <w:basedOn w:val="a1"/>
    <w:link w:val="HTMLChar0"/>
    <w:uiPriority w:val="99"/>
    <w:semiHidden/>
    <w:unhideWhenUsed/>
    <w:rsid w:val="002647D3"/>
    <w:rPr>
      <w:i/>
      <w:iCs/>
    </w:rPr>
  </w:style>
  <w:style w:type="character" w:customStyle="1" w:styleId="HTMLChar0">
    <w:name w:val="عنوان HTML Char"/>
    <w:basedOn w:val="a2"/>
    <w:link w:val="HTML3"/>
    <w:uiPriority w:val="99"/>
    <w:semiHidden/>
    <w:rsid w:val="002647D3"/>
    <w:rPr>
      <w:i/>
      <w:iCs/>
    </w:rPr>
  </w:style>
  <w:style w:type="character" w:styleId="HTML4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5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b">
    <w:name w:val="index heading"/>
    <w:basedOn w:val="a1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c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d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647D3"/>
  </w:style>
  <w:style w:type="paragraph" w:styleId="afff1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5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afff3">
    <w:name w:val="List Paragraph"/>
    <w:basedOn w:val="a1"/>
    <w:uiPriority w:val="34"/>
    <w:unhideWhenUsed/>
    <w:qFormat/>
    <w:rsid w:val="002647D3"/>
    <w:pPr>
      <w:ind w:left="720"/>
      <w:contextualSpacing/>
    </w:pPr>
  </w:style>
  <w:style w:type="table" w:styleId="11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7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5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3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رأس رسالة Char"/>
    <w:basedOn w:val="a2"/>
    <w:link w:val="afff4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 Spacing"/>
    <w:uiPriority w:val="1"/>
    <w:semiHidden/>
    <w:unhideWhenUsed/>
    <w:qFormat/>
    <w:rsid w:val="002647D3"/>
  </w:style>
  <w:style w:type="paragraph" w:styleId="afff6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8">
    <w:name w:val="Note Heading"/>
    <w:basedOn w:val="a1"/>
    <w:next w:val="a1"/>
    <w:link w:val="Charf4"/>
    <w:uiPriority w:val="99"/>
    <w:semiHidden/>
    <w:unhideWhenUsed/>
    <w:rsid w:val="002647D3"/>
  </w:style>
  <w:style w:type="character" w:customStyle="1" w:styleId="Charf4">
    <w:name w:val="عنوان ملاحظة Char"/>
    <w:basedOn w:val="a2"/>
    <w:link w:val="afff8"/>
    <w:uiPriority w:val="99"/>
    <w:semiHidden/>
    <w:rsid w:val="002647D3"/>
  </w:style>
  <w:style w:type="character" w:styleId="afff9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Salutation"/>
    <w:basedOn w:val="a1"/>
    <w:next w:val="a1"/>
    <w:link w:val="Charf5"/>
    <w:uiPriority w:val="99"/>
    <w:semiHidden/>
    <w:unhideWhenUsed/>
    <w:rsid w:val="002647D3"/>
  </w:style>
  <w:style w:type="character" w:customStyle="1" w:styleId="Charf5">
    <w:name w:val="تحية Char"/>
    <w:basedOn w:val="a2"/>
    <w:link w:val="afffa"/>
    <w:uiPriority w:val="99"/>
    <w:semiHidden/>
    <w:rsid w:val="002647D3"/>
  </w:style>
  <w:style w:type="paragraph" w:styleId="afffb">
    <w:name w:val="Signature"/>
    <w:basedOn w:val="a1"/>
    <w:link w:val="Charf6"/>
    <w:uiPriority w:val="99"/>
    <w:semiHidden/>
    <w:unhideWhenUsed/>
    <w:rsid w:val="002647D3"/>
    <w:pPr>
      <w:ind w:left="4320"/>
    </w:pPr>
  </w:style>
  <w:style w:type="character" w:customStyle="1" w:styleId="Charf6">
    <w:name w:val="توقيع Char"/>
    <w:basedOn w:val="a2"/>
    <w:link w:val="afffb"/>
    <w:uiPriority w:val="99"/>
    <w:semiHidden/>
    <w:rsid w:val="002647D3"/>
  </w:style>
  <w:style w:type="character" w:styleId="afffc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0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1">
    <w:name w:val="table of figures"/>
    <w:basedOn w:val="a1"/>
    <w:next w:val="a1"/>
    <w:uiPriority w:val="99"/>
    <w:semiHidden/>
    <w:unhideWhenUsed/>
    <w:rsid w:val="002647D3"/>
  </w:style>
  <w:style w:type="table" w:styleId="affff2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b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a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4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4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2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0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GridTable1Light1">
    <w:name w:val="Grid Table 1 Light1"/>
    <w:basedOn w:val="a3"/>
    <w:uiPriority w:val="46"/>
    <w:rsid w:val="00571E18"/>
    <w:rPr>
      <w:color w:val="auto"/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MediumShading11">
    <w:name w:val="Medium Shading 11"/>
    <w:basedOn w:val="a3"/>
    <w:uiPriority w:val="63"/>
    <w:rsid w:val="00CB7E30"/>
    <w:rPr>
      <w:color w:val="aut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903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55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124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780">
          <w:marLeft w:val="446"/>
          <w:marRight w:val="0"/>
          <w:marTop w:val="17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741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504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705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983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772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039">
          <w:marLeft w:val="80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3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7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6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8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5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8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1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315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2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6335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267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730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054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718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746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30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30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492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406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87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177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261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545">
          <w:marLeft w:val="446"/>
          <w:marRight w:val="0"/>
          <w:marTop w:val="17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509">
          <w:marLeft w:val="446"/>
          <w:marRight w:val="0"/>
          <w:marTop w:val="17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ed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7043-56DE-4134-934F-8924E8EA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1402</TotalTime>
  <Pages>37</Pages>
  <Words>2584</Words>
  <Characters>14731</Characters>
  <Application>Microsoft Office Word</Application>
  <DocSecurity>0</DocSecurity>
  <Lines>122</Lines>
  <Paragraphs>34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50</cp:revision>
  <dcterms:created xsi:type="dcterms:W3CDTF">2018-11-15T17:04:00Z</dcterms:created>
  <dcterms:modified xsi:type="dcterms:W3CDTF">2018-12-21T19:26:00Z</dcterms:modified>
  <cp:category/>
</cp:coreProperties>
</file>